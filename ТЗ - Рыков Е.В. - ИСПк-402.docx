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983" w:type="dxa"/>
        <w:jc w:val="right"/>
        <w:tblLook w:val="00A0" w:firstRow="1" w:lastRow="0" w:firstColumn="1" w:lastColumn="0" w:noHBand="0" w:noVBand="0"/>
      </w:tblPr>
      <w:tblGrid>
        <w:gridCol w:w="4821"/>
        <w:gridCol w:w="1162"/>
      </w:tblGrid>
      <w:tr w:rsidR="00D12DB5" w14:paraId="4245B0AD" w14:textId="77777777" w:rsidTr="00D12DB5">
        <w:trPr>
          <w:jc w:val="right"/>
        </w:trPr>
        <w:tc>
          <w:tcPr>
            <w:tcW w:w="4821" w:type="dxa"/>
          </w:tcPr>
          <w:p w14:paraId="3A111899" w14:textId="77777777" w:rsidR="00D12DB5" w:rsidRPr="00646136" w:rsidRDefault="00D12DB5" w:rsidP="00626C81">
            <w:pPr>
              <w:ind w:firstLine="0"/>
            </w:pPr>
          </w:p>
        </w:tc>
        <w:tc>
          <w:tcPr>
            <w:tcW w:w="1162" w:type="dxa"/>
          </w:tcPr>
          <w:p w14:paraId="3CE9681E" w14:textId="77777777" w:rsidR="00D12DB5" w:rsidRPr="00646136" w:rsidRDefault="00D12DB5" w:rsidP="00626C81">
            <w:pPr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</w:tr>
      <w:tr w:rsidR="00D12DB5" w14:paraId="0B8A5486" w14:textId="77777777" w:rsidTr="00D12DB5">
        <w:trPr>
          <w:trHeight w:val="2047"/>
          <w:jc w:val="right"/>
        </w:trPr>
        <w:tc>
          <w:tcPr>
            <w:tcW w:w="4821" w:type="dxa"/>
            <w:hideMark/>
          </w:tcPr>
          <w:p w14:paraId="0697A9A7" w14:textId="77777777" w:rsidR="00D12DB5" w:rsidRPr="00F62A47" w:rsidRDefault="00D12DB5" w:rsidP="00626C81">
            <w:pPr>
              <w:ind w:firstLine="0"/>
            </w:pPr>
          </w:p>
        </w:tc>
        <w:tc>
          <w:tcPr>
            <w:tcW w:w="1162" w:type="dxa"/>
          </w:tcPr>
          <w:p w14:paraId="0354261E" w14:textId="77777777" w:rsidR="00D12DB5" w:rsidRPr="00646136" w:rsidRDefault="00D12DB5" w:rsidP="00626C81">
            <w:pPr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</w:tr>
    </w:tbl>
    <w:p w14:paraId="54D940FD" w14:textId="77777777" w:rsidR="00D12DB5" w:rsidRDefault="00D12DB5" w:rsidP="00D12DB5"/>
    <w:p w14:paraId="2D9F1F79" w14:textId="77777777" w:rsidR="00D12DB5" w:rsidRDefault="00D12DB5" w:rsidP="00D12DB5"/>
    <w:p w14:paraId="4C873E92" w14:textId="77777777" w:rsidR="00D12DB5" w:rsidRPr="00646136" w:rsidRDefault="00D12DB5" w:rsidP="00D12DB5"/>
    <w:p w14:paraId="7B784A2A" w14:textId="77777777" w:rsidR="00D12DB5" w:rsidRPr="00FF015B" w:rsidRDefault="00D12DB5" w:rsidP="00D12DB5">
      <w:pPr>
        <w:pStyle w:val="vguxTitleDocName"/>
        <w:rPr>
          <w:lang w:val="ru-RU"/>
        </w:rPr>
      </w:pPr>
      <w:r>
        <w:rPr>
          <w:lang w:val="ru-RU"/>
        </w:rPr>
        <w:t>ТЕХНИЧЕСКОЕ ЗАДАНИЕ</w:t>
      </w:r>
    </w:p>
    <w:p w14:paraId="50C2395F" w14:textId="77777777" w:rsidR="00D12DB5" w:rsidRDefault="00D12DB5" w:rsidP="00D12DB5">
      <w:pPr>
        <w:ind w:firstLine="0"/>
        <w:jc w:val="center"/>
      </w:pPr>
      <w:r w:rsidRPr="00646136">
        <w:t xml:space="preserve">на </w:t>
      </w:r>
      <w:r>
        <w:t>разработку</w:t>
      </w:r>
    </w:p>
    <w:p w14:paraId="461FE520" w14:textId="69BB9473" w:rsidR="00D12DB5" w:rsidRPr="00285A4E" w:rsidRDefault="00D12DB5" w:rsidP="00D12DB5">
      <w:pPr>
        <w:pBdr>
          <w:bottom w:val="single" w:sz="4" w:space="1" w:color="auto"/>
        </w:pBdr>
        <w:spacing w:line="240" w:lineRule="auto"/>
        <w:ind w:firstLine="0"/>
        <w:jc w:val="center"/>
      </w:pPr>
      <w:r>
        <w:t xml:space="preserve"> </w:t>
      </w:r>
      <w:r w:rsidR="002B4F20" w:rsidRPr="002B4F20">
        <w:t>Разработка программной системы для анализа бизнес-расходов и оценки эффективности маркетинга</w:t>
      </w:r>
    </w:p>
    <w:p w14:paraId="50A5E0E1" w14:textId="77777777" w:rsidR="00D12DB5" w:rsidRPr="00646136" w:rsidRDefault="00D12DB5" w:rsidP="00D12DB5"/>
    <w:p w14:paraId="06B0F2EE" w14:textId="77777777" w:rsidR="00D12DB5" w:rsidRPr="00646136" w:rsidRDefault="00D12DB5" w:rsidP="00D12DB5"/>
    <w:tbl>
      <w:tblPr>
        <w:tblW w:w="10172" w:type="dxa"/>
        <w:tblInd w:w="-176" w:type="dxa"/>
        <w:tblLook w:val="00A0" w:firstRow="1" w:lastRow="0" w:firstColumn="1" w:lastColumn="0" w:noHBand="0" w:noVBand="0"/>
      </w:tblPr>
      <w:tblGrid>
        <w:gridCol w:w="4821"/>
        <w:gridCol w:w="1134"/>
        <w:gridCol w:w="4217"/>
      </w:tblGrid>
      <w:tr w:rsidR="00D12DB5" w14:paraId="1BCB392C" w14:textId="77777777" w:rsidTr="00626C81">
        <w:trPr>
          <w:gridAfter w:val="1"/>
          <w:wAfter w:w="4217" w:type="dxa"/>
        </w:trPr>
        <w:tc>
          <w:tcPr>
            <w:tcW w:w="4821" w:type="dxa"/>
          </w:tcPr>
          <w:p w14:paraId="4D644A1C" w14:textId="77777777" w:rsidR="00D12DB5" w:rsidRPr="00646136" w:rsidRDefault="00D12DB5" w:rsidP="00626C81">
            <w:pPr>
              <w:ind w:firstLine="0"/>
            </w:pPr>
            <w:r w:rsidRPr="00646136">
              <w:t>СОГЛАСОВАНО</w:t>
            </w:r>
          </w:p>
        </w:tc>
        <w:tc>
          <w:tcPr>
            <w:tcW w:w="1134" w:type="dxa"/>
          </w:tcPr>
          <w:p w14:paraId="1B7BF01D" w14:textId="77777777" w:rsidR="00D12DB5" w:rsidRPr="00646136" w:rsidRDefault="00D12DB5" w:rsidP="00626C81">
            <w:pPr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</w:tr>
      <w:tr w:rsidR="00D12DB5" w14:paraId="50DA2C29" w14:textId="77777777" w:rsidTr="00626C81">
        <w:trPr>
          <w:gridAfter w:val="1"/>
          <w:wAfter w:w="4217" w:type="dxa"/>
          <w:trHeight w:val="1713"/>
        </w:trPr>
        <w:tc>
          <w:tcPr>
            <w:tcW w:w="4821" w:type="dxa"/>
            <w:hideMark/>
          </w:tcPr>
          <w:p w14:paraId="5E5CFF69" w14:textId="77777777" w:rsidR="00D12DB5" w:rsidRPr="00646136" w:rsidRDefault="00D12DB5" w:rsidP="00626C81">
            <w:pPr>
              <w:ind w:firstLine="0"/>
            </w:pPr>
            <w:r>
              <w:t xml:space="preserve">Студент колледжа </w:t>
            </w:r>
            <w:proofErr w:type="spellStart"/>
            <w:r>
              <w:t>ВятГУ</w:t>
            </w:r>
            <w:proofErr w:type="spellEnd"/>
          </w:p>
          <w:p w14:paraId="30BF425A" w14:textId="77777777" w:rsidR="00D12DB5" w:rsidRPr="00646136" w:rsidRDefault="00D12DB5" w:rsidP="00626C81">
            <w:pPr>
              <w:ind w:firstLine="0"/>
            </w:pPr>
            <w:r w:rsidRPr="00646136">
              <w:t>________________</w:t>
            </w:r>
            <w:r>
              <w:t xml:space="preserve"> Рыков Е.В.</w:t>
            </w:r>
          </w:p>
          <w:p w14:paraId="34613D0E" w14:textId="77777777" w:rsidR="00D12DB5" w:rsidRPr="00646136" w:rsidRDefault="00D12DB5" w:rsidP="00626C81">
            <w:pPr>
              <w:ind w:firstLine="0"/>
            </w:pPr>
            <w:r>
              <w:t>«____» _____________ 20</w:t>
            </w:r>
            <w:r w:rsidRPr="002502BF">
              <w:t>__</w:t>
            </w:r>
            <w:r w:rsidRPr="00646136">
              <w:t> г.</w:t>
            </w:r>
          </w:p>
        </w:tc>
        <w:tc>
          <w:tcPr>
            <w:tcW w:w="1134" w:type="dxa"/>
          </w:tcPr>
          <w:p w14:paraId="11700B12" w14:textId="77777777" w:rsidR="00D12DB5" w:rsidRPr="00646136" w:rsidRDefault="00D12DB5" w:rsidP="00626C81">
            <w:pPr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</w:tr>
      <w:tr w:rsidR="00D12DB5" w14:paraId="29AEF46E" w14:textId="77777777" w:rsidTr="00626C81">
        <w:trPr>
          <w:trHeight w:val="419"/>
        </w:trPr>
        <w:tc>
          <w:tcPr>
            <w:tcW w:w="4821" w:type="dxa"/>
          </w:tcPr>
          <w:p w14:paraId="32FAF418" w14:textId="77777777" w:rsidR="00D12DB5" w:rsidRPr="00D31A36" w:rsidRDefault="00D12DB5" w:rsidP="00626C81">
            <w:pPr>
              <w:ind w:firstLine="0"/>
            </w:pPr>
          </w:p>
        </w:tc>
        <w:tc>
          <w:tcPr>
            <w:tcW w:w="1134" w:type="dxa"/>
          </w:tcPr>
          <w:p w14:paraId="60730F83" w14:textId="77777777" w:rsidR="00D12DB5" w:rsidRPr="00646136" w:rsidRDefault="00D12DB5" w:rsidP="00626C81">
            <w:pPr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7" w:type="dxa"/>
          </w:tcPr>
          <w:p w14:paraId="392709C7" w14:textId="77777777" w:rsidR="00D12DB5" w:rsidRPr="00646136" w:rsidRDefault="00D12DB5" w:rsidP="00626C81">
            <w:pPr>
              <w:ind w:firstLine="0"/>
            </w:pPr>
          </w:p>
        </w:tc>
      </w:tr>
      <w:tr w:rsidR="00D12DB5" w14:paraId="1410DDB2" w14:textId="77777777" w:rsidTr="00626C81">
        <w:trPr>
          <w:trHeight w:val="1713"/>
        </w:trPr>
        <w:tc>
          <w:tcPr>
            <w:tcW w:w="4821" w:type="dxa"/>
          </w:tcPr>
          <w:p w14:paraId="37E3F155" w14:textId="77777777" w:rsidR="00D12DB5" w:rsidRPr="00D31A36" w:rsidRDefault="00D12DB5" w:rsidP="00626C81">
            <w:pPr>
              <w:ind w:firstLine="0"/>
            </w:pPr>
          </w:p>
        </w:tc>
        <w:tc>
          <w:tcPr>
            <w:tcW w:w="1134" w:type="dxa"/>
          </w:tcPr>
          <w:p w14:paraId="3EAE2DC2" w14:textId="77777777" w:rsidR="00D12DB5" w:rsidRPr="00646136" w:rsidRDefault="00D12DB5" w:rsidP="00626C81">
            <w:pPr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7" w:type="dxa"/>
          </w:tcPr>
          <w:p w14:paraId="3B1E4A30" w14:textId="77777777" w:rsidR="00D12DB5" w:rsidRPr="00D31A36" w:rsidRDefault="00D12DB5" w:rsidP="00626C81">
            <w:pPr>
              <w:ind w:firstLine="0"/>
            </w:pPr>
          </w:p>
        </w:tc>
      </w:tr>
    </w:tbl>
    <w:p w14:paraId="20183021" w14:textId="77777777" w:rsidR="00D12DB5" w:rsidRDefault="00D12DB5" w:rsidP="00D12DB5">
      <w:pPr>
        <w:ind w:firstLine="0"/>
      </w:pPr>
    </w:p>
    <w:p w14:paraId="2B652BD0" w14:textId="77777777" w:rsidR="00D12DB5" w:rsidRDefault="00D12DB5" w:rsidP="00D12DB5">
      <w:pPr>
        <w:ind w:firstLine="0"/>
      </w:pPr>
    </w:p>
    <w:p w14:paraId="1AC2984B" w14:textId="77777777" w:rsidR="002B4F20" w:rsidRDefault="002B4F20" w:rsidP="00D12DB5">
      <w:pPr>
        <w:ind w:firstLine="0"/>
      </w:pPr>
    </w:p>
    <w:p w14:paraId="3659347D" w14:textId="77777777" w:rsidR="002B4F20" w:rsidRDefault="002B4F20" w:rsidP="00D12DB5">
      <w:pPr>
        <w:ind w:firstLine="0"/>
      </w:pPr>
    </w:p>
    <w:p w14:paraId="173F5E94" w14:textId="77777777" w:rsidR="002B4F20" w:rsidRDefault="002B4F20" w:rsidP="00D12DB5">
      <w:pPr>
        <w:ind w:firstLine="0"/>
      </w:pPr>
    </w:p>
    <w:p w14:paraId="751C0BF5" w14:textId="77777777" w:rsidR="002B4F20" w:rsidRDefault="002B4F20" w:rsidP="00D12DB5">
      <w:pPr>
        <w:ind w:firstLine="0"/>
      </w:pPr>
    </w:p>
    <w:p w14:paraId="3AC511BE" w14:textId="77777777" w:rsidR="002B4F20" w:rsidRDefault="002B4F20" w:rsidP="00D12DB5">
      <w:pPr>
        <w:ind w:firstLine="0"/>
      </w:pPr>
    </w:p>
    <w:p w14:paraId="59736732" w14:textId="3E500D3A" w:rsidR="00D12DB5" w:rsidRPr="00646136" w:rsidRDefault="00D12DB5" w:rsidP="00D12DB5">
      <w:pPr>
        <w:ind w:firstLine="0"/>
        <w:jc w:val="center"/>
        <w:sectPr w:rsidR="00D12DB5" w:rsidRPr="00646136">
          <w:pgSz w:w="11907" w:h="16840"/>
          <w:pgMar w:top="1134" w:right="851" w:bottom="1134" w:left="1418" w:header="720" w:footer="720" w:gutter="0"/>
          <w:cols w:space="720"/>
        </w:sectPr>
      </w:pPr>
      <w:r>
        <w:t>2025</w:t>
      </w:r>
    </w:p>
    <w:p w14:paraId="7B3CC18C" w14:textId="500B0AAC" w:rsidR="00990EAC" w:rsidRDefault="00990EAC" w:rsidP="00A6518F">
      <w:pPr>
        <w:pStyle w:val="vguCContentName"/>
      </w:pPr>
      <w:r w:rsidRPr="00646136">
        <w:lastRenderedPageBreak/>
        <w:t>Содержание</w:t>
      </w:r>
    </w:p>
    <w:sdt>
      <w:sdtPr>
        <w:rPr>
          <w:rFonts w:ascii="Times New Roman" w:eastAsiaTheme="minorEastAsia" w:hAnsi="Times New Roman" w:cstheme="minorBidi"/>
          <w:color w:val="auto"/>
          <w:sz w:val="24"/>
          <w:szCs w:val="22"/>
        </w:rPr>
        <w:id w:val="-6711097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769E9D" w14:textId="5C684F88" w:rsidR="00442256" w:rsidRDefault="00442256">
          <w:pPr>
            <w:pStyle w:val="afb"/>
          </w:pPr>
        </w:p>
        <w:p w14:paraId="6F9BC261" w14:textId="0B88170D" w:rsidR="00B524BF" w:rsidRDefault="00442256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0254043" w:history="1">
            <w:r w:rsidR="00B524BF" w:rsidRPr="00674F86">
              <w:rPr>
                <w:rStyle w:val="a6"/>
              </w:rPr>
              <w:t>Введение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_Toc210254043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2</w:t>
            </w:r>
            <w:r w:rsidR="00B524BF">
              <w:rPr>
                <w:webHidden/>
              </w:rPr>
              <w:fldChar w:fldCharType="end"/>
            </w:r>
          </w:hyperlink>
        </w:p>
        <w:p w14:paraId="457CEADD" w14:textId="54817FBA" w:rsidR="00B524BF" w:rsidRDefault="00DE3608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44" w:history="1">
            <w:r w:rsidR="00B524BF" w:rsidRPr="00674F86">
              <w:rPr>
                <w:rStyle w:val="a6"/>
              </w:rPr>
              <w:t>1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Термины и определения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_Toc210254044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3</w:t>
            </w:r>
            <w:r w:rsidR="00B524BF">
              <w:rPr>
                <w:webHidden/>
              </w:rPr>
              <w:fldChar w:fldCharType="end"/>
            </w:r>
          </w:hyperlink>
        </w:p>
        <w:p w14:paraId="644B0237" w14:textId="3DD28B85" w:rsidR="00B524BF" w:rsidRDefault="00DE3608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45" w:history="1">
            <w:r w:rsidR="00B524BF" w:rsidRPr="00674F86">
              <w:rPr>
                <w:rStyle w:val="a6"/>
              </w:rPr>
              <w:t>2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Перечень сокращений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_Toc210254045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4</w:t>
            </w:r>
            <w:r w:rsidR="00B524BF">
              <w:rPr>
                <w:webHidden/>
              </w:rPr>
              <w:fldChar w:fldCharType="end"/>
            </w:r>
          </w:hyperlink>
        </w:p>
        <w:p w14:paraId="2CA0E155" w14:textId="00E7BA3F" w:rsidR="00B524BF" w:rsidRDefault="00DE3608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46" w:history="1">
            <w:r w:rsidR="00B524BF" w:rsidRPr="00674F86">
              <w:rPr>
                <w:rStyle w:val="a6"/>
              </w:rPr>
              <w:t>3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Основные сведения о разработке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_Toc210254046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5</w:t>
            </w:r>
            <w:r w:rsidR="00B524BF">
              <w:rPr>
                <w:webHidden/>
              </w:rPr>
              <w:fldChar w:fldCharType="end"/>
            </w:r>
          </w:hyperlink>
        </w:p>
        <w:p w14:paraId="32F13C31" w14:textId="4A6DAEB8" w:rsidR="00B524BF" w:rsidRDefault="00DE3608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47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Наименование разработки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_Toc210254047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5</w:t>
            </w:r>
            <w:r w:rsidR="00B524BF">
              <w:rPr>
                <w:webHidden/>
              </w:rPr>
              <w:fldChar w:fldCharType="end"/>
            </w:r>
          </w:hyperlink>
        </w:p>
        <w:p w14:paraId="6B9EF41F" w14:textId="343B47B4" w:rsidR="00B524BF" w:rsidRDefault="00DE3608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48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Цель и задачи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_Toc210254048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5</w:t>
            </w:r>
            <w:r w:rsidR="00B524BF">
              <w:rPr>
                <w:webHidden/>
              </w:rPr>
              <w:fldChar w:fldCharType="end"/>
            </w:r>
          </w:hyperlink>
        </w:p>
        <w:p w14:paraId="4C083EAD" w14:textId="21030D0A" w:rsidR="00B524BF" w:rsidRDefault="00DE3608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49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Сведения об участниках разработки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_Toc210254049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5</w:t>
            </w:r>
            <w:r w:rsidR="00B524BF">
              <w:rPr>
                <w:webHidden/>
              </w:rPr>
              <w:fldChar w:fldCharType="end"/>
            </w:r>
          </w:hyperlink>
        </w:p>
        <w:p w14:paraId="73593E99" w14:textId="6B566DFF" w:rsidR="00B524BF" w:rsidRDefault="00DE3608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50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Сроки разработки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_Toc210254050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5</w:t>
            </w:r>
            <w:r w:rsidR="00B524BF">
              <w:rPr>
                <w:webHidden/>
              </w:rPr>
              <w:fldChar w:fldCharType="end"/>
            </w:r>
          </w:hyperlink>
        </w:p>
        <w:p w14:paraId="41C365EC" w14:textId="7A51F433" w:rsidR="00B524BF" w:rsidRDefault="00DE3608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51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3.5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Назначение разработки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_Toc210254051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6</w:t>
            </w:r>
            <w:r w:rsidR="00B524BF">
              <w:rPr>
                <w:webHidden/>
              </w:rPr>
              <w:fldChar w:fldCharType="end"/>
            </w:r>
          </w:hyperlink>
        </w:p>
        <w:p w14:paraId="0029EFC5" w14:textId="1A5775DB" w:rsidR="00B524BF" w:rsidRDefault="00DE3608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52" w:history="1">
            <w:r w:rsidR="00B524BF" w:rsidRPr="00674F86">
              <w:rPr>
                <w:rStyle w:val="a6"/>
              </w:rPr>
              <w:t>3.5.1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Функциональное назначение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_Toc210254052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6</w:t>
            </w:r>
            <w:r w:rsidR="00B524BF">
              <w:rPr>
                <w:webHidden/>
              </w:rPr>
              <w:fldChar w:fldCharType="end"/>
            </w:r>
          </w:hyperlink>
        </w:p>
        <w:p w14:paraId="63E014A8" w14:textId="4769F88E" w:rsidR="00B524BF" w:rsidRDefault="00DE3608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53" w:history="1">
            <w:r w:rsidR="00B524BF" w:rsidRPr="00674F86">
              <w:rPr>
                <w:rStyle w:val="a6"/>
              </w:rPr>
              <w:t>3.5.2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Эксплуатационное назначение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_Toc210254053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6</w:t>
            </w:r>
            <w:r w:rsidR="00B524BF">
              <w:rPr>
                <w:webHidden/>
              </w:rPr>
              <w:fldChar w:fldCharType="end"/>
            </w:r>
          </w:hyperlink>
        </w:p>
        <w:p w14:paraId="268564CC" w14:textId="5BC95262" w:rsidR="00B524BF" w:rsidRDefault="00DE3608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54" w:history="1">
            <w:r w:rsidR="00B524BF" w:rsidRPr="00674F86">
              <w:rPr>
                <w:rStyle w:val="a6"/>
              </w:rPr>
              <w:t>4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Описание предметной области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_Toc210254054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7</w:t>
            </w:r>
            <w:r w:rsidR="00B524BF">
              <w:rPr>
                <w:webHidden/>
              </w:rPr>
              <w:fldChar w:fldCharType="end"/>
            </w:r>
          </w:hyperlink>
        </w:p>
        <w:p w14:paraId="3F27FDEE" w14:textId="6D1DF00E" w:rsidR="00B524BF" w:rsidRDefault="00DE3608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59" w:history="1">
            <w:r w:rsidR="00B524BF" w:rsidRPr="00674F86">
              <w:rPr>
                <w:rStyle w:val="a6"/>
              </w:rPr>
              <w:t>5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результатам разработки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_Toc210254059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11</w:t>
            </w:r>
            <w:r w:rsidR="00B524BF">
              <w:rPr>
                <w:webHidden/>
              </w:rPr>
              <w:fldChar w:fldCharType="end"/>
            </w:r>
          </w:hyperlink>
        </w:p>
        <w:p w14:paraId="7C456B80" w14:textId="002179EB" w:rsidR="00B524BF" w:rsidRDefault="00DE3608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60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функциональным характеристикам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_Toc210254060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11</w:t>
            </w:r>
            <w:r w:rsidR="00B524BF">
              <w:rPr>
                <w:webHidden/>
              </w:rPr>
              <w:fldChar w:fldCharType="end"/>
            </w:r>
          </w:hyperlink>
        </w:p>
        <w:p w14:paraId="0E39F7C0" w14:textId="2EFA0480" w:rsidR="00B524BF" w:rsidRDefault="00DE3608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61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показателям назначения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_Toc210254061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11</w:t>
            </w:r>
            <w:r w:rsidR="00B524BF">
              <w:rPr>
                <w:webHidden/>
              </w:rPr>
              <w:fldChar w:fldCharType="end"/>
            </w:r>
          </w:hyperlink>
        </w:p>
        <w:p w14:paraId="60E24A1A" w14:textId="274568C6" w:rsidR="00B524BF" w:rsidRDefault="00DE3608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62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технологическому стеку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_Toc210254062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11</w:t>
            </w:r>
            <w:r w:rsidR="00B524BF">
              <w:rPr>
                <w:webHidden/>
              </w:rPr>
              <w:fldChar w:fldCharType="end"/>
            </w:r>
          </w:hyperlink>
        </w:p>
        <w:p w14:paraId="6441C0FA" w14:textId="738A7CC8" w:rsidR="00B524BF" w:rsidRDefault="00DE3608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63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пользовательскому интерфейсу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_Toc210254063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12</w:t>
            </w:r>
            <w:r w:rsidR="00B524BF">
              <w:rPr>
                <w:webHidden/>
              </w:rPr>
              <w:fldChar w:fldCharType="end"/>
            </w:r>
          </w:hyperlink>
        </w:p>
        <w:p w14:paraId="4995287C" w14:textId="507A44C7" w:rsidR="00B524BF" w:rsidRDefault="00DE3608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64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видам обеспечения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_Toc210254064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13</w:t>
            </w:r>
            <w:r w:rsidR="00B524BF">
              <w:rPr>
                <w:webHidden/>
              </w:rPr>
              <w:fldChar w:fldCharType="end"/>
            </w:r>
          </w:hyperlink>
        </w:p>
        <w:p w14:paraId="7A3F0BF0" w14:textId="02644676" w:rsidR="00B524BF" w:rsidRDefault="00DE3608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65" w:history="1">
            <w:r w:rsidR="00B524BF" w:rsidRPr="00674F86">
              <w:rPr>
                <w:rStyle w:val="a6"/>
              </w:rPr>
              <w:t>5.5.1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математическому обеспечению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_Toc210254065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13</w:t>
            </w:r>
            <w:r w:rsidR="00B524BF">
              <w:rPr>
                <w:webHidden/>
              </w:rPr>
              <w:fldChar w:fldCharType="end"/>
            </w:r>
          </w:hyperlink>
        </w:p>
        <w:p w14:paraId="5FB9EFCB" w14:textId="1CADB3E7" w:rsidR="00B524BF" w:rsidRDefault="00DE3608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66" w:history="1">
            <w:r w:rsidR="00B524BF" w:rsidRPr="00674F86">
              <w:rPr>
                <w:rStyle w:val="a6"/>
              </w:rPr>
              <w:t>5.5.2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информационному обеспечению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_Toc210254066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14</w:t>
            </w:r>
            <w:r w:rsidR="00B524BF">
              <w:rPr>
                <w:webHidden/>
              </w:rPr>
              <w:fldChar w:fldCharType="end"/>
            </w:r>
          </w:hyperlink>
        </w:p>
        <w:p w14:paraId="7B313774" w14:textId="4F2B9440" w:rsidR="00B524BF" w:rsidRDefault="00DE3608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67" w:history="1">
            <w:r w:rsidR="00B524BF" w:rsidRPr="00674F86">
              <w:rPr>
                <w:rStyle w:val="a6"/>
              </w:rPr>
              <w:t>5.5.3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метрологическому обеспечению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_Toc210254067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14</w:t>
            </w:r>
            <w:r w:rsidR="00B524BF">
              <w:rPr>
                <w:webHidden/>
              </w:rPr>
              <w:fldChar w:fldCharType="end"/>
            </w:r>
          </w:hyperlink>
        </w:p>
        <w:p w14:paraId="2A294EE2" w14:textId="0B94C135" w:rsidR="00B524BF" w:rsidRDefault="00DE3608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68" w:history="1">
            <w:r w:rsidR="00B524BF" w:rsidRPr="00674F86">
              <w:rPr>
                <w:rStyle w:val="a6"/>
              </w:rPr>
              <w:t>5.5.4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техническому обеспечению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_Toc210254068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14</w:t>
            </w:r>
            <w:r w:rsidR="00B524BF">
              <w:rPr>
                <w:webHidden/>
              </w:rPr>
              <w:fldChar w:fldCharType="end"/>
            </w:r>
          </w:hyperlink>
        </w:p>
        <w:p w14:paraId="0DC403C1" w14:textId="6C9F0537" w:rsidR="00B524BF" w:rsidRDefault="00DE3608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69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надежности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_Toc210254069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14</w:t>
            </w:r>
            <w:r w:rsidR="00B524BF">
              <w:rPr>
                <w:webHidden/>
              </w:rPr>
              <w:fldChar w:fldCharType="end"/>
            </w:r>
          </w:hyperlink>
        </w:p>
        <w:p w14:paraId="33D0B9D0" w14:textId="7EF96461" w:rsidR="00B524BF" w:rsidRDefault="00DE3608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70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5.7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безопасности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_Toc210254070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15</w:t>
            </w:r>
            <w:r w:rsidR="00B524BF">
              <w:rPr>
                <w:webHidden/>
              </w:rPr>
              <w:fldChar w:fldCharType="end"/>
            </w:r>
          </w:hyperlink>
        </w:p>
        <w:p w14:paraId="69752AF7" w14:textId="756BBD24" w:rsidR="00B524BF" w:rsidRDefault="00DE3608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71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5.8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патентной чистоте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_Toc210254071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15</w:t>
            </w:r>
            <w:r w:rsidR="00B524BF">
              <w:rPr>
                <w:webHidden/>
              </w:rPr>
              <w:fldChar w:fldCharType="end"/>
            </w:r>
          </w:hyperlink>
        </w:p>
        <w:p w14:paraId="4EFE2DBB" w14:textId="6732FC86" w:rsidR="00B524BF" w:rsidRDefault="00DE3608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72" w:history="1">
            <w:r w:rsidR="00B524BF" w:rsidRPr="00674F86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5.9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перспективам развития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_Toc210254072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15</w:t>
            </w:r>
            <w:r w:rsidR="00B524BF">
              <w:rPr>
                <w:webHidden/>
              </w:rPr>
              <w:fldChar w:fldCharType="end"/>
            </w:r>
          </w:hyperlink>
        </w:p>
        <w:p w14:paraId="082D3D46" w14:textId="0C7B8415" w:rsidR="00B524BF" w:rsidRDefault="00DE3608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73" w:history="1">
            <w:r w:rsidR="00B524BF" w:rsidRPr="00674F86">
              <w:rPr>
                <w:rStyle w:val="a6"/>
              </w:rPr>
              <w:t>6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Состав и содержание работ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_Toc210254073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16</w:t>
            </w:r>
            <w:r w:rsidR="00B524BF">
              <w:rPr>
                <w:webHidden/>
              </w:rPr>
              <w:fldChar w:fldCharType="end"/>
            </w:r>
          </w:hyperlink>
        </w:p>
        <w:p w14:paraId="4A944DD7" w14:textId="429FC02E" w:rsidR="00B524BF" w:rsidRDefault="00DE3608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74" w:history="1">
            <w:r w:rsidR="00B524BF" w:rsidRPr="00674F86">
              <w:rPr>
                <w:rStyle w:val="a6"/>
              </w:rPr>
              <w:t>7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документированию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_Toc210254074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18</w:t>
            </w:r>
            <w:r w:rsidR="00B524BF">
              <w:rPr>
                <w:webHidden/>
              </w:rPr>
              <w:fldChar w:fldCharType="end"/>
            </w:r>
          </w:hyperlink>
        </w:p>
        <w:p w14:paraId="367B1FC7" w14:textId="5FF4B5CA" w:rsidR="00B524BF" w:rsidRDefault="00DE3608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0254075" w:history="1">
            <w:r w:rsidR="00B524BF" w:rsidRPr="00674F86">
              <w:rPr>
                <w:rStyle w:val="a6"/>
              </w:rPr>
              <w:t>8</w:t>
            </w:r>
            <w:r w:rsidR="00B524B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B524BF" w:rsidRPr="00674F86">
              <w:rPr>
                <w:rStyle w:val="a6"/>
              </w:rPr>
              <w:t>Требования к приемно-сдаточным процедурам</w:t>
            </w:r>
            <w:r w:rsidR="00B524BF">
              <w:rPr>
                <w:webHidden/>
              </w:rPr>
              <w:tab/>
            </w:r>
            <w:r w:rsidR="00B524BF">
              <w:rPr>
                <w:webHidden/>
              </w:rPr>
              <w:fldChar w:fldCharType="begin"/>
            </w:r>
            <w:r w:rsidR="00B524BF">
              <w:rPr>
                <w:webHidden/>
              </w:rPr>
              <w:instrText xml:space="preserve"> PAGEREF _Toc210254075 \h </w:instrText>
            </w:r>
            <w:r w:rsidR="00B524BF">
              <w:rPr>
                <w:webHidden/>
              </w:rPr>
            </w:r>
            <w:r w:rsidR="00B524BF">
              <w:rPr>
                <w:webHidden/>
              </w:rPr>
              <w:fldChar w:fldCharType="separate"/>
            </w:r>
            <w:r w:rsidR="00890542">
              <w:rPr>
                <w:webHidden/>
              </w:rPr>
              <w:t>19</w:t>
            </w:r>
            <w:r w:rsidR="00B524BF">
              <w:rPr>
                <w:webHidden/>
              </w:rPr>
              <w:fldChar w:fldCharType="end"/>
            </w:r>
          </w:hyperlink>
        </w:p>
        <w:p w14:paraId="3CF0F4E1" w14:textId="2C7ED3A3" w:rsidR="00442256" w:rsidRPr="0023221D" w:rsidRDefault="00442256" w:rsidP="00443DEC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4DB9FE6F" w14:textId="544B907C" w:rsidR="005A4E60" w:rsidRPr="00627BC1" w:rsidRDefault="005A4E60">
      <w:pPr>
        <w:spacing w:before="0" w:after="200" w:line="276" w:lineRule="auto"/>
        <w:ind w:firstLine="0"/>
        <w:contextualSpacing w:val="0"/>
        <w:jc w:val="left"/>
        <w:rPr>
          <w:bCs/>
          <w:noProof/>
        </w:rPr>
      </w:pPr>
      <w:r>
        <w:rPr>
          <w:bCs/>
          <w:noProof/>
        </w:rPr>
        <w:br w:type="page"/>
      </w:r>
    </w:p>
    <w:p w14:paraId="4CEE3E82" w14:textId="431F0445" w:rsidR="00303DC8" w:rsidRDefault="00442256" w:rsidP="008A3C7E">
      <w:pPr>
        <w:pStyle w:val="1"/>
        <w:numPr>
          <w:ilvl w:val="0"/>
          <w:numId w:val="0"/>
        </w:numPr>
        <w:spacing w:after="240"/>
        <w:ind w:left="851"/>
      </w:pPr>
      <w:bookmarkStart w:id="0" w:name="_Toc210254043"/>
      <w:r>
        <w:lastRenderedPageBreak/>
        <w:t>Вв</w:t>
      </w:r>
      <w:r w:rsidR="005A4E60" w:rsidRPr="00F62DCD">
        <w:t>едение</w:t>
      </w:r>
      <w:bookmarkEnd w:id="0"/>
    </w:p>
    <w:p w14:paraId="1E34C8FD" w14:textId="1CE01313" w:rsidR="006E2AEB" w:rsidRDefault="006E2AEB" w:rsidP="006E2AEB">
      <w:r>
        <w:t xml:space="preserve">В данном документе представлено техническое задание на </w:t>
      </w:r>
      <w:r w:rsidR="00274A52">
        <w:t>разработку</w:t>
      </w:r>
      <w:r w:rsidR="00274A52" w:rsidRPr="00274A52">
        <w:t xml:space="preserve"> программной системы для анализа бизнес-расходов и оценки эффективности маркетинга</w:t>
      </w:r>
      <w:r>
        <w:t>.</w:t>
      </w:r>
    </w:p>
    <w:p w14:paraId="6A0F51AC" w14:textId="77777777" w:rsidR="006E2AEB" w:rsidRDefault="006E2AEB" w:rsidP="006E2AEB">
      <w:r>
        <w:t>Настоящий документ содержит подробное описание всех аспектов проекта, включая цели и задачи разработки, требования к возможностям и интерфейсу, а также план работ.</w:t>
      </w:r>
    </w:p>
    <w:p w14:paraId="68BD236D" w14:textId="77777777" w:rsidR="006E2AEB" w:rsidRPr="00EE7972" w:rsidRDefault="006E2AEB" w:rsidP="006E2AEB">
      <w:r>
        <w:t>Документ предназначен для исполнителя, который будет работать над проектом, а также для заказчика, чтобы контролировать ход разработки и убедиться, что результат работ соответствует содержанию документа.</w:t>
      </w:r>
    </w:p>
    <w:p w14:paraId="2CE9BE43" w14:textId="77777777" w:rsidR="006E2AEB" w:rsidRPr="006E2AEB" w:rsidRDefault="006E2AEB" w:rsidP="006E2AEB"/>
    <w:p w14:paraId="794047BB" w14:textId="4613A314" w:rsidR="00A63893" w:rsidRDefault="00EB6A0B" w:rsidP="00C10B2D">
      <w:pPr>
        <w:pStyle w:val="1"/>
      </w:pPr>
      <w:bookmarkStart w:id="1" w:name="_Toc210254044"/>
      <w:bookmarkStart w:id="2" w:name="_Toc74526610"/>
      <w:bookmarkStart w:id="3" w:name="_Toc128474254"/>
      <w:r w:rsidRPr="00EB6A0B">
        <w:lastRenderedPageBreak/>
        <w:t>Термины и определения</w:t>
      </w:r>
      <w:bookmarkEnd w:id="1"/>
    </w:p>
    <w:p w14:paraId="3E2C9C39" w14:textId="77777777" w:rsidR="00816EF1" w:rsidRDefault="00816EF1" w:rsidP="00816EF1">
      <w:r>
        <w:t>В данном разделе представлен список терминов и определений, содержащихся в настоящем документе.</w:t>
      </w:r>
    </w:p>
    <w:p w14:paraId="04231A39" w14:textId="42F63F1E" w:rsidR="00274A52" w:rsidRDefault="00274A52" w:rsidP="00816EF1">
      <w:r>
        <w:t>Общие расходы - совокупные затраты компании за период.</w:t>
      </w:r>
    </w:p>
    <w:p w14:paraId="59AFF27A" w14:textId="77777777" w:rsidR="00274A52" w:rsidRDefault="00274A52" w:rsidP="00816EF1">
      <w:r>
        <w:t>Маркетинговые расходы - затраты на рекламу, продвижение.</w:t>
      </w:r>
    </w:p>
    <w:p w14:paraId="2919198F" w14:textId="3E60970F" w:rsidR="00274A52" w:rsidRDefault="00274A52" w:rsidP="00816EF1">
      <w:r>
        <w:t>Операционные расходы - аренда, зарплата, логистика, обслуживание.</w:t>
      </w:r>
    </w:p>
    <w:p w14:paraId="16D9D8D8" w14:textId="163BF438" w:rsidR="00274A52" w:rsidRDefault="00274A52" w:rsidP="00816EF1">
      <w:r>
        <w:t>Доход - совокупная выручка от продаж.</w:t>
      </w:r>
    </w:p>
    <w:p w14:paraId="764EFB60" w14:textId="7E9040E7" w:rsidR="00D04C5F" w:rsidRPr="00274A52" w:rsidRDefault="00274A52" w:rsidP="00443DEC">
      <w:r>
        <w:t>Прибыль - доход минус все расходы.</w:t>
      </w:r>
    </w:p>
    <w:p w14:paraId="63A1A4BE" w14:textId="5A4A5D2A" w:rsidR="00A82498" w:rsidRDefault="00A82498" w:rsidP="00A82498">
      <w:pPr>
        <w:pStyle w:val="1"/>
      </w:pPr>
      <w:bookmarkStart w:id="4" w:name="_Toc210254045"/>
      <w:r>
        <w:lastRenderedPageBreak/>
        <w:t>Перечень сокращений</w:t>
      </w:r>
      <w:bookmarkEnd w:id="4"/>
    </w:p>
    <w:p w14:paraId="15B7BC9E" w14:textId="77777777" w:rsidR="0002720A" w:rsidRDefault="0002720A" w:rsidP="0002720A">
      <w:r>
        <w:t>В данном разделе представлен перечень сокращений, используемых в настоящем документе.</w:t>
      </w:r>
    </w:p>
    <w:p w14:paraId="225F4F0C" w14:textId="6302BACE" w:rsidR="005377FA" w:rsidRDefault="005377FA" w:rsidP="0002720A">
      <w:r>
        <w:t>ПО – программное обеспечение.</w:t>
      </w:r>
    </w:p>
    <w:p w14:paraId="712654F2" w14:textId="057CDE0D" w:rsidR="0002720A" w:rsidRDefault="0002720A" w:rsidP="0002720A">
      <w:r>
        <w:t>ПК – персональный компьютер.</w:t>
      </w:r>
    </w:p>
    <w:p w14:paraId="4A0F96CB" w14:textId="6C440474" w:rsidR="0002720A" w:rsidRDefault="0002720A" w:rsidP="0002720A">
      <w:r>
        <w:t>БД – база данных.</w:t>
      </w:r>
    </w:p>
    <w:p w14:paraId="3142CE64" w14:textId="0C085D4E" w:rsidR="00E108D9" w:rsidRDefault="00E108D9" w:rsidP="0002720A">
      <w:r>
        <w:t>ФЗ – федеральный закон.</w:t>
      </w:r>
    </w:p>
    <w:p w14:paraId="76126484" w14:textId="5B488F7A" w:rsidR="0002720A" w:rsidRDefault="0002720A" w:rsidP="00274A52">
      <w:r>
        <w:t>ГОСТ – государственный стандарт.</w:t>
      </w:r>
    </w:p>
    <w:p w14:paraId="38F7481E" w14:textId="77777777" w:rsidR="0002720A" w:rsidRDefault="0002720A" w:rsidP="0002720A">
      <w:r>
        <w:t>ТЗ – техническое задание.</w:t>
      </w:r>
    </w:p>
    <w:p w14:paraId="664B254D" w14:textId="77777777" w:rsidR="00E75DD0" w:rsidRDefault="00E75DD0" w:rsidP="00E75DD0">
      <w:r>
        <w:t>ROI - рентабельность маркетинговых инвестиций.</w:t>
      </w:r>
    </w:p>
    <w:p w14:paraId="6BE2EE5C" w14:textId="77777777" w:rsidR="00E75DD0" w:rsidRDefault="00E75DD0" w:rsidP="00E75DD0">
      <w:r>
        <w:t>CAC - стоимость привлечения одного клиента.</w:t>
      </w:r>
    </w:p>
    <w:p w14:paraId="7BDF3522" w14:textId="77777777" w:rsidR="00E75DD0" w:rsidRDefault="00E75DD0" w:rsidP="00E75DD0">
      <w:r>
        <w:t>LTV - сколько прибыли приносит клиент за всё время.</w:t>
      </w:r>
    </w:p>
    <w:p w14:paraId="2E329A03" w14:textId="77777777" w:rsidR="00E75DD0" w:rsidRDefault="00E75DD0" w:rsidP="00E75DD0">
      <w:pPr>
        <w:ind w:firstLine="0"/>
      </w:pPr>
    </w:p>
    <w:p w14:paraId="0B6A83FB" w14:textId="77777777" w:rsidR="0002720A" w:rsidRDefault="0002720A" w:rsidP="0002720A"/>
    <w:p w14:paraId="627A190B" w14:textId="77777777" w:rsidR="0002720A" w:rsidRDefault="0002720A" w:rsidP="0002720A"/>
    <w:p w14:paraId="7442225D" w14:textId="77777777" w:rsidR="0002720A" w:rsidRPr="0002720A" w:rsidRDefault="0002720A" w:rsidP="0002720A"/>
    <w:p w14:paraId="38600864" w14:textId="7D888C5C" w:rsidR="00592879" w:rsidRDefault="00592879" w:rsidP="00592879">
      <w:pPr>
        <w:pStyle w:val="1"/>
      </w:pPr>
      <w:bookmarkStart w:id="5" w:name="_Toc210254046"/>
      <w:r>
        <w:lastRenderedPageBreak/>
        <w:t>Основные сведения о разработке</w:t>
      </w:r>
      <w:bookmarkEnd w:id="5"/>
    </w:p>
    <w:p w14:paraId="41078D8B" w14:textId="665A6E91" w:rsidR="00F91124" w:rsidRDefault="00A52CF3" w:rsidP="00A52CF3">
      <w:pPr>
        <w:pStyle w:val="2"/>
      </w:pPr>
      <w:bookmarkStart w:id="6" w:name="_Toc210254047"/>
      <w:r>
        <w:t>Наименование разработки</w:t>
      </w:r>
      <w:bookmarkEnd w:id="6"/>
    </w:p>
    <w:p w14:paraId="4B08A2C5" w14:textId="331E3AD9" w:rsidR="00AA648E" w:rsidRPr="00AA648E" w:rsidRDefault="00AA648E" w:rsidP="00AA648E">
      <w:r>
        <w:t>Наименование данной разработки –</w:t>
      </w:r>
      <w:r w:rsidR="00F96726">
        <w:t xml:space="preserve"> </w:t>
      </w:r>
      <w:r w:rsidR="00E75DD0">
        <w:t>р</w:t>
      </w:r>
      <w:r w:rsidR="00E75DD0" w:rsidRPr="00E75DD0">
        <w:t>азработка программной системы для анализа бизнес-расходов и оценки эффективности маркетинга</w:t>
      </w:r>
      <w:r w:rsidR="00B24F8A">
        <w:t>.</w:t>
      </w:r>
    </w:p>
    <w:p w14:paraId="4D0F4268" w14:textId="1ED491D0" w:rsidR="00A52CF3" w:rsidRDefault="00A52CF3" w:rsidP="00A52CF3">
      <w:pPr>
        <w:pStyle w:val="2"/>
      </w:pPr>
      <w:bookmarkStart w:id="7" w:name="_Toc210254048"/>
      <w:r>
        <w:t>Цель и задачи</w:t>
      </w:r>
      <w:bookmarkEnd w:id="7"/>
    </w:p>
    <w:p w14:paraId="1EC7F42E" w14:textId="77777777" w:rsidR="006F3E86" w:rsidRDefault="006F3E86" w:rsidP="00B9362E">
      <w:r>
        <w:t>Целью разработки является создание программного средства для автоматизации анализа бизнес-расходов и оценки эффективности маркетинговой деятельности, позволяющего повысить точность расчётов ключевых показателей и сократить трудоёмкость при обработке финансовых и маркетинговых данных.</w:t>
      </w:r>
    </w:p>
    <w:p w14:paraId="4DAF53E8" w14:textId="03BEF48A" w:rsidR="00AA648E" w:rsidRDefault="00084AE5" w:rsidP="00B9362E">
      <w:r w:rsidRPr="00084AE5">
        <w:t>Результатом внедрения системы станет снижение временных затрат специалистов на подготовку аналитических отчётов, повышение достоверности оценки эффективности рекламных кампаний, а также оптимизация структуры расходов предприятия.</w:t>
      </w:r>
      <w:r w:rsidR="00B9362E">
        <w:t xml:space="preserve"> </w:t>
      </w:r>
      <w:r w:rsidR="00794EFE">
        <w:t>Для достижения цели необходимо:</w:t>
      </w:r>
    </w:p>
    <w:p w14:paraId="332ADEA5" w14:textId="2AB7293B" w:rsidR="00074182" w:rsidRPr="00074182" w:rsidRDefault="00A93116" w:rsidP="00585519">
      <w:pPr>
        <w:pStyle w:val="a0"/>
        <w:ind w:left="0" w:firstLine="851"/>
      </w:pPr>
      <w:bookmarkStart w:id="8" w:name="_Toc210254049"/>
      <w:r w:rsidRPr="00A93116">
        <w:t>реализовать модуль аналитики, включающий автоматический расчёт ключевых бизнес-метрик</w:t>
      </w:r>
      <w:r w:rsidR="00074182" w:rsidRPr="00074182">
        <w:t>;</w:t>
      </w:r>
    </w:p>
    <w:p w14:paraId="0EAC32D1" w14:textId="7F28889F" w:rsidR="00074182" w:rsidRPr="00074182" w:rsidRDefault="00A93116" w:rsidP="00585519">
      <w:pPr>
        <w:pStyle w:val="a0"/>
        <w:ind w:left="0" w:firstLine="851"/>
      </w:pPr>
      <w:r w:rsidRPr="00A93116">
        <w:t xml:space="preserve">разработать инструменты визуализации (диаграммы, </w:t>
      </w:r>
      <w:proofErr w:type="spellStart"/>
      <w:r w:rsidRPr="00A93116">
        <w:t>дашборды</w:t>
      </w:r>
      <w:proofErr w:type="spellEnd"/>
      <w:r w:rsidRPr="00A93116">
        <w:t>, графики динамики показателей) для представления результатов анализа</w:t>
      </w:r>
      <w:r w:rsidR="00074182" w:rsidRPr="00074182">
        <w:t>;</w:t>
      </w:r>
    </w:p>
    <w:p w14:paraId="7F262B5A" w14:textId="578B7C76" w:rsidR="00074182" w:rsidRPr="00074182" w:rsidRDefault="00A93116" w:rsidP="00585519">
      <w:pPr>
        <w:pStyle w:val="a0"/>
        <w:ind w:left="0" w:firstLine="851"/>
      </w:pPr>
      <w:r w:rsidRPr="00A93116">
        <w:t>внедрить механизмы классификации и группировки расходов по категориям (маркетинг, операционные, производственные, административные)</w:t>
      </w:r>
      <w:r w:rsidR="00074182" w:rsidRPr="00074182">
        <w:t>;</w:t>
      </w:r>
    </w:p>
    <w:p w14:paraId="765A1B12" w14:textId="354B3020" w:rsidR="00074182" w:rsidRPr="00074182" w:rsidRDefault="00A93116" w:rsidP="00585519">
      <w:pPr>
        <w:pStyle w:val="a0"/>
        <w:ind w:left="0" w:firstLine="851"/>
      </w:pPr>
      <w:r w:rsidRPr="00A93116">
        <w:t>реализовать функции сравнения эффективности различных маркетинговых каналов и выявления неэффективных направлений</w:t>
      </w:r>
      <w:r w:rsidR="00074182" w:rsidRPr="00074182">
        <w:t>;</w:t>
      </w:r>
    </w:p>
    <w:p w14:paraId="79CD79A5" w14:textId="37EABF2C" w:rsidR="00074182" w:rsidRPr="00074182" w:rsidRDefault="00A93116" w:rsidP="00585519">
      <w:pPr>
        <w:pStyle w:val="a0"/>
        <w:ind w:left="0" w:firstLine="851"/>
      </w:pPr>
      <w:r w:rsidRPr="00A93116">
        <w:t xml:space="preserve">предусмотреть возможность экспорта аналитических отчётов в </w:t>
      </w:r>
      <w:r>
        <w:t>распространённых форматах (PDF</w:t>
      </w:r>
      <w:r w:rsidR="00A94358" w:rsidRPr="00A94358">
        <w:t xml:space="preserve">, </w:t>
      </w:r>
      <w:r w:rsidRPr="00A93116">
        <w:t>CSV) для последующего использования в отчетности и принятии управленческих решений.</w:t>
      </w:r>
    </w:p>
    <w:p w14:paraId="52EDEC11" w14:textId="23BBA7A6" w:rsidR="00A52CF3" w:rsidRDefault="00847368" w:rsidP="00847368">
      <w:pPr>
        <w:pStyle w:val="2"/>
      </w:pPr>
      <w:r>
        <w:t>Сведения об участниках разработки</w:t>
      </w:r>
      <w:bookmarkEnd w:id="8"/>
    </w:p>
    <w:p w14:paraId="480FCE64" w14:textId="7AD579E7" w:rsidR="00AA648E" w:rsidRDefault="00AA648E" w:rsidP="00AA648E">
      <w:r>
        <w:t>Исполнителем является студент Колледжа ФГБОУ ВО «Вятский государственный университет» учебной группы ИСПк-</w:t>
      </w:r>
      <w:r w:rsidR="00BF1718">
        <w:t>4</w:t>
      </w:r>
      <w:r w:rsidR="004B3107">
        <w:t>0</w:t>
      </w:r>
      <w:r w:rsidR="004B3107" w:rsidRPr="004B3107">
        <w:t>2</w:t>
      </w:r>
      <w:r>
        <w:t>-52-00</w:t>
      </w:r>
      <w:r w:rsidR="004B3107">
        <w:t xml:space="preserve"> Рыков Ефим Витальевич</w:t>
      </w:r>
      <w:r>
        <w:t>.</w:t>
      </w:r>
    </w:p>
    <w:p w14:paraId="216D9F48" w14:textId="77777777" w:rsidR="00AA648E" w:rsidRDefault="00AA648E" w:rsidP="00AA648E">
      <w:r>
        <w:t>Заказчиком является Колледж ФГБОУ ВО «Вятский государственный университет», представленный коллективом преподавателей в составе:</w:t>
      </w:r>
    </w:p>
    <w:p w14:paraId="0584558A" w14:textId="28B6B45B" w:rsidR="00AA648E" w:rsidRPr="001F2858" w:rsidRDefault="00A6179E" w:rsidP="00AA648E">
      <w:pPr>
        <w:pStyle w:val="a0"/>
      </w:pPr>
      <w:r>
        <w:t>Долженкова Мария Львовна</w:t>
      </w:r>
      <w:r w:rsidR="00AA648E" w:rsidRPr="001F2858">
        <w:t xml:space="preserve"> – </w:t>
      </w:r>
      <w:r w:rsidR="0011660F">
        <w:t>преподаватель по</w:t>
      </w:r>
      <w:r>
        <w:t xml:space="preserve"> учебной практик</w:t>
      </w:r>
      <w:r w:rsidR="0011660F">
        <w:t>е</w:t>
      </w:r>
      <w:r>
        <w:t xml:space="preserve"> УП.03.</w:t>
      </w:r>
    </w:p>
    <w:p w14:paraId="0A193ADC" w14:textId="4639B90C" w:rsidR="00847368" w:rsidRDefault="00847368" w:rsidP="00847368">
      <w:pPr>
        <w:pStyle w:val="2"/>
      </w:pPr>
      <w:bookmarkStart w:id="9" w:name="_Toc210254050"/>
      <w:r>
        <w:lastRenderedPageBreak/>
        <w:t>Сроки разработки</w:t>
      </w:r>
      <w:bookmarkEnd w:id="9"/>
    </w:p>
    <w:p w14:paraId="6B3F36E5" w14:textId="77777777" w:rsidR="00443DEC" w:rsidRPr="00443DEC" w:rsidRDefault="00443DEC" w:rsidP="00443DEC">
      <w:bookmarkStart w:id="10" w:name="_Toc210254051"/>
      <w:r w:rsidRPr="00443DEC">
        <w:t>Настоящая разработка должна быть выполнена в соответствие со следующими сроками:</w:t>
      </w:r>
    </w:p>
    <w:p w14:paraId="7329DDDC" w14:textId="77777777" w:rsidR="00443DEC" w:rsidRPr="00443DEC" w:rsidRDefault="00443DEC" w:rsidP="00443DEC">
      <w:r w:rsidRPr="00443DEC">
        <w:t>Начало разработки проекта: 05.09.2025.</w:t>
      </w:r>
    </w:p>
    <w:p w14:paraId="283125B4" w14:textId="77777777" w:rsidR="00443DEC" w:rsidRPr="00443DEC" w:rsidRDefault="00443DEC" w:rsidP="00443DEC">
      <w:r w:rsidRPr="00443DEC">
        <w:t>Окончание разработки проекта: 10.05.2026.</w:t>
      </w:r>
    </w:p>
    <w:p w14:paraId="65EBEE70" w14:textId="7A329168" w:rsidR="00847368" w:rsidRDefault="00847368" w:rsidP="00847368">
      <w:pPr>
        <w:pStyle w:val="2"/>
      </w:pPr>
      <w:r>
        <w:t>Назначение разработки</w:t>
      </w:r>
      <w:bookmarkEnd w:id="10"/>
    </w:p>
    <w:p w14:paraId="20091166" w14:textId="27A9DDF7" w:rsidR="0095519B" w:rsidRPr="0095519B" w:rsidRDefault="00593DAF" w:rsidP="0095519B">
      <w:r w:rsidRPr="00593DAF">
        <w:t>В данном разделе описаны функциональное и эксплуатационное назначение разрабатываемой системы. </w:t>
      </w:r>
    </w:p>
    <w:p w14:paraId="010130B5" w14:textId="26C0B382" w:rsidR="00A00224" w:rsidRDefault="00A00224" w:rsidP="000E06F3">
      <w:pPr>
        <w:pStyle w:val="3"/>
      </w:pPr>
      <w:bookmarkStart w:id="11" w:name="_Toc210254052"/>
      <w:r>
        <w:t>Функциональное назначение</w:t>
      </w:r>
      <w:bookmarkEnd w:id="11"/>
    </w:p>
    <w:p w14:paraId="13146809" w14:textId="21067BC3" w:rsidR="00583827" w:rsidRDefault="00E00C06" w:rsidP="00E00C06">
      <w:r>
        <w:t>Функциональное назначение программного обеспечения заключается в автоматизации процессов анализа бизнес-расходов и оценки эффективности маркетинговой деятельности предприятия. Система обеспечивает сбор, обработку и анализ финансовых и маркетинговых данных, автоматический расчёт ключевых показателей эффективности (ROI, ROMI, CAC, LTV, ROAS и др.), а также визуализацию резул</w:t>
      </w:r>
      <w:r w:rsidR="00F74BDF">
        <w:t>ьтатов в виде таблиц и графиков</w:t>
      </w:r>
      <w:r>
        <w:t>.</w:t>
      </w:r>
    </w:p>
    <w:p w14:paraId="71F9BF52" w14:textId="7BA2F3B5" w:rsidR="00A00224" w:rsidRDefault="00A00224" w:rsidP="000E06F3">
      <w:pPr>
        <w:pStyle w:val="3"/>
      </w:pPr>
      <w:bookmarkStart w:id="12" w:name="_Toc210254053"/>
      <w:r>
        <w:t>Эксплуатационное назначение</w:t>
      </w:r>
      <w:bookmarkEnd w:id="12"/>
    </w:p>
    <w:p w14:paraId="1C334EFE" w14:textId="442CBEDC" w:rsidR="007B14BE" w:rsidRPr="007B14BE" w:rsidRDefault="00005EAB" w:rsidP="00360C9D">
      <w:pPr>
        <w:rPr>
          <w:sz w:val="22"/>
        </w:rPr>
      </w:pPr>
      <w:r w:rsidRPr="00005EAB">
        <w:t>Разрабатываемая система может быть использована финансовыми аналитиками, специалистами по маркетингу, руководителями отделов и исследователями в области бизнес-аналитики для проведения комплексного анализа структуры расходов и оценки эффективности маркетинговых мероприятий.</w:t>
      </w:r>
    </w:p>
    <w:p w14:paraId="41CED6DE" w14:textId="4C5608A7" w:rsidR="00592879" w:rsidRDefault="00E61B22" w:rsidP="00E61B22">
      <w:pPr>
        <w:pStyle w:val="1"/>
      </w:pPr>
      <w:bookmarkStart w:id="13" w:name="_Toc210254054"/>
      <w:r w:rsidRPr="00116230">
        <w:lastRenderedPageBreak/>
        <w:t>О</w:t>
      </w:r>
      <w:r w:rsidR="00FC6AE0" w:rsidRPr="00116230">
        <w:t>писание</w:t>
      </w:r>
      <w:r w:rsidRPr="00116230">
        <w:t xml:space="preserve"> предметной области</w:t>
      </w:r>
      <w:bookmarkEnd w:id="13"/>
    </w:p>
    <w:p w14:paraId="54C2B4CD" w14:textId="0BC718DF" w:rsidR="00695762" w:rsidRPr="003962BB" w:rsidRDefault="00695762" w:rsidP="00695762">
      <w:r>
        <w:t>Современные предприятия функционируют в условиях высокой конкуренции и постоянно возрастающих требований к эффективности использования финансовых ресурсов. Одним из ключевых факторов устойчивого развития бизнеса является рациональное распределение и контроль расходов, особенно в сфере маркетинга, где значительные инвестиции направляются на продвижение товаров и услуг. Для оценки целесообразности маркетинговых затрат и принятия обоснованных управленческих решений необходимы точные и своевременные данные об их эффективности.</w:t>
      </w:r>
    </w:p>
    <w:p w14:paraId="0BBAB173" w14:textId="79248226" w:rsidR="00695762" w:rsidRDefault="00695762" w:rsidP="00695762">
      <w:r>
        <w:t>Проблема анализа бизнес-расходов и оценки эффективности маркетинга заключается в сложности обработки больших объёмов разрозненных финансовых и маркетинговых данных, а также в трудоёмкости ручных расчётов ключевых показателей. На практике сбор информации о расходах, доходах, кампаниях, клиентах и показателях эффективности (ROI, ROMI, CAC, LTV, ROAS и др.) часто осуществляется в разных программных продуктах (таблицах Excel, CRM-системах, системах аналитики), что приводит к несогласованности данных, увеличению времени на анализ и снижению точности результатов.</w:t>
      </w:r>
    </w:p>
    <w:p w14:paraId="2B30DF0D" w14:textId="1436489F" w:rsidR="00695762" w:rsidRDefault="00695762" w:rsidP="00695762">
      <w:r>
        <w:t>В большинстве организаций процесс анализа маркетинговой эффективности осуществляется вручную или с использованием универсальных инструментов, не адаптированных под специфику бизнеса. Это затрудняет оперативное принятие решений и ведёт к неэффективному распределению бюджета.</w:t>
      </w:r>
    </w:p>
    <w:p w14:paraId="33170747" w14:textId="77777777" w:rsidR="00FA3D62" w:rsidRDefault="00FA3D62" w:rsidP="00FA3D62">
      <w:r>
        <w:t>Анализ маркетинговой деятельности сформировался в середине XX века как часть общей системы управления бизнесом. Первоначально он основывался на ручной обработке статистических данных и отчётов о продажах, что ограничивало глубину анализа и скорость принятия решений. С развитием компьютерных технологий и появлением CRM-систем маркетинговый анализ стал более точным и оперативным, а внедрение концепции Business Intelligence (BI) позволило объединять данные из различных источников и визуализировать ключевые показатели эффективности в удобной форме.</w:t>
      </w:r>
    </w:p>
    <w:p w14:paraId="57483E3D" w14:textId="77777777" w:rsidR="00E85DA1" w:rsidRPr="00E85DA1" w:rsidRDefault="00FA3D62" w:rsidP="00E85DA1">
      <w:r>
        <w:t>В последние годы анализ маркетинга и бизнес-расходов перешёл на новый уровень — от описательной аналитики к прогнозной. Компании стремятся строить сквозную аналитику, связывающую маркетинговые кампании, клиентское поведение и финансовые результаты. Однако при этом сохраняются ряд системных проблем, препятствующих эффективному использованию данных.</w:t>
      </w:r>
      <w:bookmarkStart w:id="14" w:name="_Toc179386190"/>
      <w:bookmarkStart w:id="15" w:name="_Toc181198609"/>
      <w:bookmarkStart w:id="16" w:name="_Toc210254055"/>
    </w:p>
    <w:p w14:paraId="12DFBF5D" w14:textId="77777777" w:rsidR="00E85DA1" w:rsidRDefault="00E85DA1">
      <w:pPr>
        <w:spacing w:before="0" w:after="200" w:line="276" w:lineRule="auto"/>
        <w:ind w:firstLine="0"/>
        <w:contextualSpacing w:val="0"/>
        <w:jc w:val="left"/>
      </w:pPr>
      <w:r>
        <w:br w:type="page"/>
      </w:r>
    </w:p>
    <w:p w14:paraId="52426293" w14:textId="57AC9512" w:rsidR="00DA06ED" w:rsidRPr="00E85DA1" w:rsidRDefault="00DA06ED" w:rsidP="00E85DA1">
      <w:r w:rsidRPr="00585EB0">
        <w:lastRenderedPageBreak/>
        <w:t>Обзор аналогов</w:t>
      </w:r>
      <w:bookmarkEnd w:id="14"/>
      <w:bookmarkEnd w:id="15"/>
      <w:bookmarkEnd w:id="16"/>
    </w:p>
    <w:p w14:paraId="66D17E3F" w14:textId="0EA6BE8B" w:rsidR="003962BB" w:rsidRDefault="00FE7E20" w:rsidP="003962BB">
      <w:proofErr w:type="spellStart"/>
      <w:r w:rsidRPr="00FE7E20">
        <w:t>JoinMetrics</w:t>
      </w:r>
      <w:proofErr w:type="spellEnd"/>
      <w:r w:rsidRPr="00FE7E20">
        <w:t xml:space="preserve"> — это российская платформа сквозной аналитики, предназначенная для объединения маркетинговых, финансовых и CRM-данных с целью оценки эффективности рекламных кампаний и бизнес-расходов.</w:t>
      </w:r>
    </w:p>
    <w:p w14:paraId="38377E44" w14:textId="5C3771BE" w:rsidR="00FE7E20" w:rsidRPr="006729D0" w:rsidRDefault="006729D0" w:rsidP="00FE7E20">
      <w:r>
        <w:rPr>
          <w:bCs/>
        </w:rPr>
        <w:t>Преимущества</w:t>
      </w:r>
      <w:r w:rsidR="00FE7E20" w:rsidRPr="006729D0">
        <w:rPr>
          <w:bCs/>
        </w:rPr>
        <w:t>:</w:t>
      </w:r>
    </w:p>
    <w:p w14:paraId="43F3B5CB" w14:textId="77777777" w:rsidR="00FE7E20" w:rsidRPr="003E6AC1" w:rsidRDefault="00FE7E20" w:rsidP="003E6AC1">
      <w:pPr>
        <w:pStyle w:val="a0"/>
        <w:ind w:left="0" w:firstLine="851"/>
      </w:pPr>
      <w:r w:rsidRPr="003E6AC1">
        <w:t>интеграция множества источников данных (CRM, аналитика, реклама, продажи);</w:t>
      </w:r>
    </w:p>
    <w:p w14:paraId="77920456" w14:textId="77777777" w:rsidR="00FE7E20" w:rsidRPr="003E6AC1" w:rsidRDefault="00FE7E20" w:rsidP="003E6AC1">
      <w:pPr>
        <w:pStyle w:val="a0"/>
        <w:ind w:left="0" w:firstLine="851"/>
      </w:pPr>
      <w:r w:rsidRPr="003E6AC1">
        <w:t>автоматизация сбора и обновления данных без ручной выгрузки;</w:t>
      </w:r>
    </w:p>
    <w:p w14:paraId="37BD3E0B" w14:textId="77777777" w:rsidR="00FE7E20" w:rsidRPr="003E6AC1" w:rsidRDefault="00FE7E20" w:rsidP="003E6AC1">
      <w:pPr>
        <w:pStyle w:val="a0"/>
        <w:ind w:left="0" w:firstLine="851"/>
      </w:pPr>
      <w:r w:rsidRPr="003E6AC1">
        <w:t xml:space="preserve">готовые </w:t>
      </w:r>
      <w:proofErr w:type="spellStart"/>
      <w:r w:rsidRPr="003E6AC1">
        <w:t>дашборды</w:t>
      </w:r>
      <w:proofErr w:type="spellEnd"/>
      <w:r w:rsidRPr="003E6AC1">
        <w:t xml:space="preserve"> и визуализации для разных ролей пользователей;</w:t>
      </w:r>
    </w:p>
    <w:p w14:paraId="72020DED" w14:textId="77777777" w:rsidR="00FE7E20" w:rsidRPr="003E6AC1" w:rsidRDefault="00FE7E20" w:rsidP="003E6AC1">
      <w:pPr>
        <w:pStyle w:val="a0"/>
        <w:ind w:left="0" w:firstLine="851"/>
      </w:pPr>
      <w:r w:rsidRPr="003E6AC1">
        <w:t>возможность настройки моделей атрибуции и фильтров под специфику бизнеса;</w:t>
      </w:r>
    </w:p>
    <w:p w14:paraId="53DD2672" w14:textId="77777777" w:rsidR="00FE7E20" w:rsidRPr="003E6AC1" w:rsidRDefault="00FE7E20" w:rsidP="003E6AC1">
      <w:pPr>
        <w:pStyle w:val="a0"/>
        <w:ind w:left="0" w:firstLine="851"/>
      </w:pPr>
      <w:r w:rsidRPr="003E6AC1">
        <w:t>сопровождение проекта и поддержка аналитиков;</w:t>
      </w:r>
    </w:p>
    <w:p w14:paraId="6618CC3D" w14:textId="77777777" w:rsidR="00FE7E20" w:rsidRPr="003E6AC1" w:rsidRDefault="00FE7E20" w:rsidP="003E6AC1">
      <w:pPr>
        <w:pStyle w:val="a0"/>
        <w:ind w:left="0" w:firstLine="851"/>
      </w:pPr>
      <w:r w:rsidRPr="003E6AC1">
        <w:t>обеспечение сквозной аналитики — от затрат до прибыли;</w:t>
      </w:r>
    </w:p>
    <w:p w14:paraId="60601E6B" w14:textId="77777777" w:rsidR="00FE7E20" w:rsidRPr="003E6AC1" w:rsidRDefault="00FE7E20" w:rsidP="003E6AC1">
      <w:pPr>
        <w:pStyle w:val="a0"/>
        <w:ind w:left="0" w:firstLine="851"/>
      </w:pPr>
      <w:r w:rsidRPr="003E6AC1">
        <w:t>высокая точность расчётов и прозрачность отчетности.</w:t>
      </w:r>
    </w:p>
    <w:p w14:paraId="627BDC0A" w14:textId="56135F56" w:rsidR="00FE7E20" w:rsidRPr="006729D0" w:rsidRDefault="00FE7E20" w:rsidP="00FE7E20">
      <w:r w:rsidRPr="006729D0">
        <w:rPr>
          <w:bCs/>
        </w:rPr>
        <w:t>Недостатки:</w:t>
      </w:r>
    </w:p>
    <w:p w14:paraId="44B55E6C" w14:textId="77777777" w:rsidR="00FE7E20" w:rsidRPr="00FE7E20" w:rsidRDefault="00FE7E20" w:rsidP="00782187">
      <w:pPr>
        <w:pStyle w:val="a0"/>
        <w:ind w:left="0" w:firstLine="851"/>
      </w:pPr>
      <w:r w:rsidRPr="00FE7E20">
        <w:t>высокая стоимость и зависимость от уровня тарифа и объёма интеграций;</w:t>
      </w:r>
    </w:p>
    <w:p w14:paraId="7CF4398F" w14:textId="77777777" w:rsidR="00FE7E20" w:rsidRPr="00FE7E20" w:rsidRDefault="00FE7E20" w:rsidP="00782187">
      <w:pPr>
        <w:pStyle w:val="a0"/>
        <w:ind w:left="0" w:firstLine="851"/>
      </w:pPr>
      <w:r w:rsidRPr="00FE7E20">
        <w:t>необходимость привлечения специалистов для первичной настройки и интеграции;</w:t>
      </w:r>
    </w:p>
    <w:p w14:paraId="40512B78" w14:textId="77777777" w:rsidR="00FE7E20" w:rsidRPr="00FE7E20" w:rsidRDefault="00FE7E20" w:rsidP="00782187">
      <w:pPr>
        <w:pStyle w:val="a0"/>
        <w:ind w:left="0" w:firstLine="851"/>
      </w:pPr>
      <w:r w:rsidRPr="00FE7E20">
        <w:t>зависимость от внешнего провайдера при изменении отчётов или логики расчётов;</w:t>
      </w:r>
    </w:p>
    <w:p w14:paraId="04FD72A3" w14:textId="77777777" w:rsidR="00FE7E20" w:rsidRPr="00FE7E20" w:rsidRDefault="00FE7E20" w:rsidP="00782187">
      <w:pPr>
        <w:pStyle w:val="a0"/>
        <w:ind w:left="0" w:firstLine="851"/>
      </w:pPr>
      <w:r w:rsidRPr="00FE7E20">
        <w:t>ограниченная гибкость при нестандартных бизнес-процессах;</w:t>
      </w:r>
    </w:p>
    <w:p w14:paraId="0A239B1A" w14:textId="77777777" w:rsidR="00FE7E20" w:rsidRPr="00FE7E20" w:rsidRDefault="00FE7E20" w:rsidP="00782187">
      <w:pPr>
        <w:pStyle w:val="a0"/>
        <w:ind w:left="0" w:firstLine="851"/>
      </w:pPr>
      <w:r w:rsidRPr="00FE7E20">
        <w:t>риск привязки к одной платформе и усложнение перехода на другое решение.</w:t>
      </w:r>
    </w:p>
    <w:p w14:paraId="62C22C85" w14:textId="77777777" w:rsidR="006729D0" w:rsidRDefault="006729D0">
      <w:pPr>
        <w:spacing w:before="0" w:after="200" w:line="276" w:lineRule="auto"/>
        <w:ind w:firstLine="0"/>
        <w:contextualSpacing w:val="0"/>
        <w:jc w:val="left"/>
      </w:pPr>
      <w:r>
        <w:br w:type="page"/>
      </w:r>
    </w:p>
    <w:p w14:paraId="0BA38138" w14:textId="77777777" w:rsidR="00782187" w:rsidRDefault="00782187" w:rsidP="006729D0">
      <w:pPr>
        <w:rPr>
          <w:bCs/>
        </w:rPr>
      </w:pPr>
      <w:proofErr w:type="spellStart"/>
      <w:r>
        <w:lastRenderedPageBreak/>
        <w:t>Topseller</w:t>
      </w:r>
      <w:proofErr w:type="spellEnd"/>
      <w:r>
        <w:t xml:space="preserve"> — это </w:t>
      </w:r>
      <w:proofErr w:type="spellStart"/>
      <w:r>
        <w:t>SaaS</w:t>
      </w:r>
      <w:proofErr w:type="spellEnd"/>
      <w:r>
        <w:t>-сервис для продавцов на маркетплейсах, который автоматизирует учёт остатков, заказов и анализа ассортимента, позволяет проводить ABC/XYZ-анализ и контролировать маржу на уровне каждого товара.</w:t>
      </w:r>
      <w:r w:rsidRPr="006729D0">
        <w:rPr>
          <w:bCs/>
        </w:rPr>
        <w:t xml:space="preserve"> </w:t>
      </w:r>
    </w:p>
    <w:p w14:paraId="527F6588" w14:textId="77777777" w:rsidR="00782187" w:rsidRPr="00782187" w:rsidRDefault="00782187" w:rsidP="00782187">
      <w:pPr>
        <w:spacing w:before="0" w:after="200" w:line="276" w:lineRule="auto"/>
        <w:contextualSpacing w:val="0"/>
        <w:jc w:val="left"/>
      </w:pPr>
      <w:r w:rsidRPr="00782187">
        <w:rPr>
          <w:bCs/>
        </w:rPr>
        <w:t>Преимущества:</w:t>
      </w:r>
    </w:p>
    <w:p w14:paraId="7C67062B" w14:textId="298A3689" w:rsidR="00782187" w:rsidRPr="00782187" w:rsidRDefault="00782187" w:rsidP="00782187">
      <w:pPr>
        <w:pStyle w:val="a0"/>
        <w:ind w:left="0" w:firstLine="851"/>
      </w:pPr>
      <w:r w:rsidRPr="00782187">
        <w:t>Автоматизация рутинных процессов: обновление остатков, о</w:t>
      </w:r>
      <w:r>
        <w:t>бработка заказов, учёт товаров.</w:t>
      </w:r>
    </w:p>
    <w:p w14:paraId="176491D1" w14:textId="5B592880" w:rsidR="00782187" w:rsidRPr="00782187" w:rsidRDefault="00782187" w:rsidP="00782187">
      <w:pPr>
        <w:pStyle w:val="a0"/>
        <w:ind w:left="0" w:firstLine="851"/>
      </w:pPr>
      <w:r w:rsidRPr="00782187">
        <w:t>Аналитика ассортимента: выявление нерентабельных SKU, увеличение маржи, повышение оборачиваемости.</w:t>
      </w:r>
    </w:p>
    <w:p w14:paraId="083AAB83" w14:textId="7EF6C10E" w:rsidR="00782187" w:rsidRPr="00782187" w:rsidRDefault="00782187" w:rsidP="00782187">
      <w:pPr>
        <w:pStyle w:val="a0"/>
        <w:ind w:left="0" w:firstLine="851"/>
      </w:pPr>
      <w:r w:rsidRPr="00782187">
        <w:t>Поддержка и сопровождение: круглосуточная техническая помощь и помощь при интеграции.</w:t>
      </w:r>
    </w:p>
    <w:p w14:paraId="4DD276FD" w14:textId="77777777" w:rsidR="00782187" w:rsidRPr="00782187" w:rsidRDefault="00782187" w:rsidP="00782187">
      <w:pPr>
        <w:spacing w:before="0" w:after="200" w:line="276" w:lineRule="auto"/>
        <w:contextualSpacing w:val="0"/>
        <w:jc w:val="left"/>
      </w:pPr>
      <w:r w:rsidRPr="00782187">
        <w:rPr>
          <w:bCs/>
        </w:rPr>
        <w:t>Недостатки:</w:t>
      </w:r>
    </w:p>
    <w:p w14:paraId="1E2B9CCE" w14:textId="77777777" w:rsidR="00782187" w:rsidRPr="00782187" w:rsidRDefault="00782187" w:rsidP="00782187">
      <w:pPr>
        <w:pStyle w:val="a0"/>
        <w:ind w:left="0" w:firstLine="851"/>
      </w:pPr>
      <w:r w:rsidRPr="00782187">
        <w:t>Основной фокус на маркетплейсах: если бизнес работает вне маркетплейсов или имеет нестандартные каналы сбыта – возможности могут быть ограничены.</w:t>
      </w:r>
    </w:p>
    <w:p w14:paraId="0A2B5CF6" w14:textId="77777777" w:rsidR="00782187" w:rsidRPr="00782187" w:rsidRDefault="00782187" w:rsidP="00782187">
      <w:pPr>
        <w:pStyle w:val="a0"/>
        <w:ind w:left="0" w:firstLine="851"/>
      </w:pPr>
      <w:r w:rsidRPr="00782187">
        <w:t>Настройка и интеграция требуют усилий: подключение системы, адаптация под конкретный ассортимент и процессы занимает время и ресурсы.</w:t>
      </w:r>
    </w:p>
    <w:p w14:paraId="3C99FFD7" w14:textId="77777777" w:rsidR="00782187" w:rsidRPr="00782187" w:rsidRDefault="00782187" w:rsidP="00782187">
      <w:pPr>
        <w:pStyle w:val="a0"/>
        <w:ind w:left="0" w:firstLine="851"/>
      </w:pPr>
      <w:r w:rsidRPr="00782187">
        <w:t>Может быть избыточен для очень малого бизнеса с небольшим ассортиментом или с простыми процессами, где сложная аналитика не нужна.</w:t>
      </w:r>
    </w:p>
    <w:p w14:paraId="4E32DED4" w14:textId="7AF8B6F7" w:rsidR="006729D0" w:rsidRDefault="00782187" w:rsidP="00782187">
      <w:pPr>
        <w:spacing w:before="0" w:after="200" w:line="276" w:lineRule="auto"/>
        <w:ind w:firstLine="0"/>
        <w:contextualSpacing w:val="0"/>
        <w:jc w:val="left"/>
        <w:rPr>
          <w:highlight w:val="yellow"/>
        </w:rPr>
      </w:pPr>
      <w:r w:rsidRPr="00782187">
        <w:rPr>
          <w:highlight w:val="yellow"/>
        </w:rPr>
        <w:t xml:space="preserve"> </w:t>
      </w:r>
      <w:r w:rsidR="006729D0">
        <w:rPr>
          <w:highlight w:val="yellow"/>
        </w:rPr>
        <w:br w:type="page"/>
      </w:r>
    </w:p>
    <w:p w14:paraId="6F5FD123" w14:textId="6272681B" w:rsidR="006729D0" w:rsidRDefault="006729D0" w:rsidP="003962BB">
      <w:proofErr w:type="spellStart"/>
      <w:r w:rsidRPr="006729D0">
        <w:lastRenderedPageBreak/>
        <w:t>TrueStats</w:t>
      </w:r>
      <w:proofErr w:type="spellEnd"/>
      <w:r w:rsidRPr="006729D0">
        <w:t xml:space="preserve"> — это </w:t>
      </w:r>
      <w:proofErr w:type="spellStart"/>
      <w:r w:rsidRPr="006729D0">
        <w:t>SaaS</w:t>
      </w:r>
      <w:proofErr w:type="spellEnd"/>
      <w:r w:rsidRPr="006729D0">
        <w:t xml:space="preserve">-сервис для </w:t>
      </w:r>
      <w:proofErr w:type="spellStart"/>
      <w:r w:rsidRPr="006729D0">
        <w:t>селлеров</w:t>
      </w:r>
      <w:proofErr w:type="spellEnd"/>
      <w:r w:rsidRPr="006729D0">
        <w:t xml:space="preserve"> на </w:t>
      </w:r>
      <w:proofErr w:type="spellStart"/>
      <w:r w:rsidRPr="006729D0">
        <w:t>маркетплейсах</w:t>
      </w:r>
      <w:proofErr w:type="spellEnd"/>
      <w:r w:rsidRPr="006729D0">
        <w:t xml:space="preserve"> (например, </w:t>
      </w:r>
      <w:proofErr w:type="spellStart"/>
      <w:r w:rsidRPr="006729D0">
        <w:t>Wildberries</w:t>
      </w:r>
      <w:proofErr w:type="spellEnd"/>
      <w:r w:rsidRPr="006729D0">
        <w:t xml:space="preserve"> и </w:t>
      </w:r>
      <w:proofErr w:type="spellStart"/>
      <w:r w:rsidRPr="006729D0">
        <w:t>Ozon</w:t>
      </w:r>
      <w:proofErr w:type="spellEnd"/>
      <w:r w:rsidRPr="006729D0">
        <w:t xml:space="preserve">), который автоматически собирает данные по продажам и расходам, рассчитывает чистую прибыль и операционные маржи, и позволяет ежедневно отслеживать </w:t>
      </w:r>
      <w:r>
        <w:t>ключевые метрики.</w:t>
      </w:r>
    </w:p>
    <w:p w14:paraId="588BB79B" w14:textId="77777777" w:rsidR="006729D0" w:rsidRPr="00DB0DE2" w:rsidRDefault="006729D0" w:rsidP="006729D0">
      <w:pPr>
        <w:rPr>
          <w:b/>
          <w:bCs/>
          <w:lang w:val="en-US"/>
        </w:rPr>
      </w:pPr>
      <w:r w:rsidRPr="006729D0">
        <w:t>Преимущества:</w:t>
      </w:r>
    </w:p>
    <w:p w14:paraId="030FA6C1" w14:textId="43E97896" w:rsidR="006729D0" w:rsidRPr="00782187" w:rsidRDefault="006729D0" w:rsidP="00782187">
      <w:pPr>
        <w:pStyle w:val="a0"/>
        <w:ind w:left="0" w:firstLine="851"/>
      </w:pPr>
      <w:r w:rsidRPr="00782187">
        <w:t>автоматическая интеграция с маркетплейсами (API) и учёт себестоимости и операционных расходов, что позволяет получать «реальную прибыль» по SKU;</w:t>
      </w:r>
    </w:p>
    <w:p w14:paraId="0A7CEDBE" w14:textId="6FC98DF8" w:rsidR="006729D0" w:rsidRPr="00782187" w:rsidRDefault="006729D0" w:rsidP="00782187">
      <w:pPr>
        <w:pStyle w:val="a0"/>
        <w:ind w:left="0" w:firstLine="851"/>
      </w:pPr>
      <w:r w:rsidRPr="00782187">
        <w:t>ежедневный мониторинг ключевых показателей (маржа, расход на рекламу, ROMI и др.), что помогает быстрее реагировать на изменения;</w:t>
      </w:r>
    </w:p>
    <w:p w14:paraId="75B94B45" w14:textId="77777777" w:rsidR="006729D0" w:rsidRPr="006729D0" w:rsidRDefault="006729D0" w:rsidP="00782187">
      <w:pPr>
        <w:pStyle w:val="a0"/>
        <w:ind w:left="0" w:firstLine="851"/>
      </w:pPr>
      <w:r w:rsidRPr="00782187">
        <w:t>подходит для компаний, где важно контролировать множество SKU и кампаний, и где ручной сбор данных становится узким местом</w:t>
      </w:r>
      <w:r w:rsidRPr="006729D0">
        <w:t>.</w:t>
      </w:r>
    </w:p>
    <w:p w14:paraId="60897E35" w14:textId="77777777" w:rsidR="006729D0" w:rsidRPr="006729D0" w:rsidRDefault="006729D0" w:rsidP="006729D0">
      <w:pPr>
        <w:rPr>
          <w:b/>
          <w:bCs/>
        </w:rPr>
      </w:pPr>
      <w:r w:rsidRPr="006729D0">
        <w:t>Недостатки:</w:t>
      </w:r>
    </w:p>
    <w:p w14:paraId="15BB9465" w14:textId="77777777" w:rsidR="006729D0" w:rsidRPr="00782187" w:rsidRDefault="006729D0" w:rsidP="00782187">
      <w:pPr>
        <w:pStyle w:val="a0"/>
        <w:ind w:left="0" w:firstLine="851"/>
      </w:pPr>
      <w:r w:rsidRPr="00782187">
        <w:t>может быть ограничен по функционалу для нестандартных бизнес-моделей или маркетплейсов вне списка поддерживаемых;</w:t>
      </w:r>
    </w:p>
    <w:p w14:paraId="583891B3" w14:textId="2F965E05" w:rsidR="006729D0" w:rsidRPr="00782187" w:rsidRDefault="006729D0" w:rsidP="00782187">
      <w:pPr>
        <w:pStyle w:val="a0"/>
        <w:ind w:left="0" w:firstLine="851"/>
      </w:pPr>
      <w:r w:rsidRPr="00782187">
        <w:t>первоначальная настройка (подключение API, ввод себестоимости, операционных расходов) требует времени и усилий;</w:t>
      </w:r>
    </w:p>
    <w:p w14:paraId="0D3A63E9" w14:textId="77777777" w:rsidR="006729D0" w:rsidRPr="00782187" w:rsidRDefault="006729D0" w:rsidP="00782187">
      <w:pPr>
        <w:pStyle w:val="a0"/>
        <w:ind w:left="0" w:firstLine="851"/>
      </w:pPr>
      <w:r w:rsidRPr="00782187">
        <w:t xml:space="preserve">фокус на </w:t>
      </w:r>
      <w:proofErr w:type="spellStart"/>
      <w:r w:rsidRPr="00782187">
        <w:t>маркетплейсах</w:t>
      </w:r>
      <w:proofErr w:type="spellEnd"/>
      <w:r w:rsidRPr="00782187">
        <w:t xml:space="preserve"> и </w:t>
      </w:r>
      <w:proofErr w:type="spellStart"/>
      <w:r w:rsidRPr="00782187">
        <w:t>селлерах</w:t>
      </w:r>
      <w:proofErr w:type="spellEnd"/>
      <w:r w:rsidRPr="00782187">
        <w:t xml:space="preserve"> может не покрывать потребности компаний с другим типом канала продаж или с более комплексной структурой расходов и доходов.</w:t>
      </w:r>
    </w:p>
    <w:p w14:paraId="0555606E" w14:textId="77777777" w:rsidR="006729D0" w:rsidRPr="003962BB" w:rsidRDefault="006729D0" w:rsidP="003962BB">
      <w:pPr>
        <w:rPr>
          <w:highlight w:val="yellow"/>
        </w:rPr>
      </w:pPr>
    </w:p>
    <w:p w14:paraId="092F632B" w14:textId="7C53B4FF" w:rsidR="00E61B22" w:rsidRPr="00744653" w:rsidRDefault="00E61B22" w:rsidP="00E61B22">
      <w:pPr>
        <w:pStyle w:val="1"/>
      </w:pPr>
      <w:bookmarkStart w:id="17" w:name="_Toc210254059"/>
      <w:r w:rsidRPr="00744653">
        <w:lastRenderedPageBreak/>
        <w:t>Требования к результатам разработки</w:t>
      </w:r>
      <w:bookmarkEnd w:id="17"/>
    </w:p>
    <w:p w14:paraId="72411EB6" w14:textId="1DFEACC5" w:rsidR="007C708B" w:rsidRPr="00744653" w:rsidRDefault="007C708B" w:rsidP="007C708B">
      <w:r w:rsidRPr="00744653">
        <w:t xml:space="preserve">В этом разделе описываются требования к разработке. </w:t>
      </w:r>
      <w:r w:rsidR="0049706E">
        <w:t>Программное обеспечение</w:t>
      </w:r>
      <w:r w:rsidRPr="00744653">
        <w:t xml:space="preserve"> должн</w:t>
      </w:r>
      <w:r w:rsidR="0049706E">
        <w:t>о</w:t>
      </w:r>
      <w:r w:rsidRPr="00744653">
        <w:t xml:space="preserve"> соответствовать представленным в данном разделе критериям.</w:t>
      </w:r>
    </w:p>
    <w:p w14:paraId="00EA1178" w14:textId="5FA7F07A" w:rsidR="001D3FB1" w:rsidRPr="001A3104" w:rsidRDefault="00AA50F6" w:rsidP="00AA50F6">
      <w:pPr>
        <w:pStyle w:val="2"/>
      </w:pPr>
      <w:bookmarkStart w:id="18" w:name="_Toc210254060"/>
      <w:r w:rsidRPr="001A3104">
        <w:t>Требования к функци</w:t>
      </w:r>
      <w:r w:rsidR="000E06F3" w:rsidRPr="001A3104">
        <w:t>ональным характеристикам</w:t>
      </w:r>
      <w:bookmarkEnd w:id="18"/>
    </w:p>
    <w:p w14:paraId="1DFAB0D0" w14:textId="6F5A6BC6" w:rsidR="008E007E" w:rsidRDefault="001A3104" w:rsidP="00005EAB">
      <w:r w:rsidRPr="001A3104">
        <w:t>Программа</w:t>
      </w:r>
      <w:r w:rsidR="007C708B" w:rsidRPr="001A3104">
        <w:t xml:space="preserve"> должна о</w:t>
      </w:r>
      <w:r w:rsidRPr="001A3104">
        <w:t>существлять</w:t>
      </w:r>
      <w:r w:rsidR="007C708B" w:rsidRPr="001A3104">
        <w:t xml:space="preserve"> выполнение следующих функций:</w:t>
      </w:r>
    </w:p>
    <w:p w14:paraId="3980656D" w14:textId="3E68927A" w:rsidR="00005EAB" w:rsidRDefault="00005EAB" w:rsidP="00782187">
      <w:pPr>
        <w:pStyle w:val="a0"/>
        <w:ind w:left="0" w:firstLine="851"/>
      </w:pPr>
      <w:r>
        <w:t>расчёт ключевых показателей эффективности (ROI, ROMI, ROAS, CAC, LTV, CPA, CR) на основе введённых данных.</w:t>
      </w:r>
    </w:p>
    <w:p w14:paraId="140C6622" w14:textId="35953B1A" w:rsidR="00005EAB" w:rsidRDefault="00005EAB" w:rsidP="00782187">
      <w:pPr>
        <w:pStyle w:val="a0"/>
        <w:ind w:left="0" w:firstLine="851"/>
      </w:pPr>
      <w:r>
        <w:t>анализ структуры расходов с определением доли затрат по направлениям деятельности и видам маркетинговых каналов.</w:t>
      </w:r>
    </w:p>
    <w:p w14:paraId="12739B57" w14:textId="30B47305" w:rsidR="00005EAB" w:rsidRDefault="00005EAB" w:rsidP="00782187">
      <w:pPr>
        <w:pStyle w:val="a0"/>
        <w:ind w:left="0" w:firstLine="851"/>
      </w:pPr>
      <w:r>
        <w:t>сравнение эффективности различных маркетинговых кампаний по заданным метрикам и временным периодам.</w:t>
      </w:r>
    </w:p>
    <w:p w14:paraId="40973435" w14:textId="359BB323" w:rsidR="00005EAB" w:rsidRDefault="00005EAB" w:rsidP="00782187">
      <w:pPr>
        <w:pStyle w:val="a0"/>
        <w:ind w:left="0" w:firstLine="851"/>
      </w:pPr>
      <w:r>
        <w:t xml:space="preserve">построение визуализаций (диаграмм, графиков, </w:t>
      </w:r>
      <w:proofErr w:type="spellStart"/>
      <w:r>
        <w:t>дашбордов</w:t>
      </w:r>
      <w:proofErr w:type="spellEnd"/>
      <w:r>
        <w:t>) для наглядного отображения результатов анализа.</w:t>
      </w:r>
    </w:p>
    <w:p w14:paraId="7F0C0C4D" w14:textId="6CEC8551" w:rsidR="00005EAB" w:rsidRDefault="00005EAB" w:rsidP="00782187">
      <w:pPr>
        <w:pStyle w:val="a0"/>
        <w:ind w:left="0" w:firstLine="851"/>
      </w:pPr>
      <w:r>
        <w:t>фильтрация и поиск данных по кампаниям, периодам, категориям расходов и другим параметрам.</w:t>
      </w:r>
    </w:p>
    <w:p w14:paraId="25DA2D3F" w14:textId="337BF01A" w:rsidR="00005EAB" w:rsidRDefault="00005EAB" w:rsidP="00443DEC">
      <w:pPr>
        <w:pStyle w:val="a0"/>
        <w:ind w:left="0" w:firstLine="851"/>
      </w:pPr>
      <w:r>
        <w:t>хранение и управление историей аналитических данных, обеспечивающее возможность сравнения пок</w:t>
      </w:r>
      <w:r w:rsidR="00554E5B">
        <w:t>азателей за различные периоды.</w:t>
      </w:r>
    </w:p>
    <w:p w14:paraId="323FFFB2" w14:textId="3E06835B" w:rsidR="00005EAB" w:rsidRPr="00DE6ED9" w:rsidRDefault="00005EAB" w:rsidP="00782187">
      <w:pPr>
        <w:pStyle w:val="a0"/>
        <w:ind w:left="0" w:firstLine="851"/>
      </w:pPr>
      <w:r>
        <w:t>Обеспечение защиты и конфиденциальности данных, включая авторизацию пользователей и ограничение прав доступа.</w:t>
      </w:r>
    </w:p>
    <w:p w14:paraId="1B168C65" w14:textId="48C150F6" w:rsidR="009730DA" w:rsidRPr="00D7373A" w:rsidRDefault="009730DA" w:rsidP="009730DA">
      <w:pPr>
        <w:pStyle w:val="2"/>
      </w:pPr>
      <w:bookmarkStart w:id="19" w:name="_Toc210254061"/>
      <w:r w:rsidRPr="00D7373A">
        <w:t>Требования к показателям назначения</w:t>
      </w:r>
      <w:bookmarkEnd w:id="19"/>
    </w:p>
    <w:p w14:paraId="4B592EFD" w14:textId="77777777" w:rsidR="00873FA2" w:rsidRPr="00D7373A" w:rsidRDefault="00873FA2" w:rsidP="00873FA2">
      <w:r w:rsidRPr="00D7373A">
        <w:t>Информационная система должна обеспечивать следующие показатели назначения:</w:t>
      </w:r>
    </w:p>
    <w:p w14:paraId="02C33E83" w14:textId="604FA9D1" w:rsidR="00D7373A" w:rsidRDefault="00426096" w:rsidP="00782187">
      <w:pPr>
        <w:pStyle w:val="a0"/>
        <w:ind w:left="0" w:firstLine="851"/>
      </w:pPr>
      <w:r>
        <w:t>с</w:t>
      </w:r>
      <w:r w:rsidRPr="00426096">
        <w:t>овместимость с распространёнными форматами данных — поддержка импорта и экспорта</w:t>
      </w:r>
      <w:r>
        <w:t>.</w:t>
      </w:r>
    </w:p>
    <w:p w14:paraId="6B32B374" w14:textId="7B35EE16" w:rsidR="00426096" w:rsidRPr="00C2200A" w:rsidRDefault="00426096" w:rsidP="00782187">
      <w:pPr>
        <w:pStyle w:val="a0"/>
        <w:ind w:left="0" w:firstLine="851"/>
      </w:pPr>
      <w:r>
        <w:t>в</w:t>
      </w:r>
      <w:r w:rsidR="008C63B5">
        <w:t>заимодействие с приложением должно осуществляться с помощью клавиатуры и мыши</w:t>
      </w:r>
      <w:r w:rsidR="00D7373A" w:rsidRPr="00D7373A">
        <w:t>.</w:t>
      </w:r>
      <w:r w:rsidR="002B25C8" w:rsidRPr="00D7373A">
        <w:t xml:space="preserve"> </w:t>
      </w:r>
    </w:p>
    <w:p w14:paraId="60B42F3E" w14:textId="109B5157" w:rsidR="00C2200A" w:rsidRPr="00D7373A" w:rsidRDefault="00E07161" w:rsidP="00782187">
      <w:pPr>
        <w:pStyle w:val="a0"/>
        <w:ind w:left="0" w:firstLine="851"/>
      </w:pPr>
      <w:r w:rsidRPr="00E07161">
        <w:t>доступ к данным по HTTPS-запросам с выдачей API-ключа для авторизованного использования REST API</w:t>
      </w:r>
      <w:r>
        <w:t>.</w:t>
      </w:r>
    </w:p>
    <w:p w14:paraId="3B4BC2A3" w14:textId="6F18B2BD" w:rsidR="000E06F3" w:rsidRPr="00AB3153" w:rsidRDefault="000E06F3" w:rsidP="000E06F3">
      <w:pPr>
        <w:pStyle w:val="2"/>
      </w:pPr>
      <w:bookmarkStart w:id="20" w:name="_Toc210254062"/>
      <w:r w:rsidRPr="00AB3153">
        <w:t>Требования к технологическому стеку</w:t>
      </w:r>
      <w:bookmarkEnd w:id="20"/>
    </w:p>
    <w:p w14:paraId="1424CDD7" w14:textId="50D833B0" w:rsidR="00AB3153" w:rsidRPr="00AB3153" w:rsidRDefault="00AB3153" w:rsidP="00AB3153">
      <w:r w:rsidRPr="00AB3153">
        <w:t>При разработке программы должен использоваться язык программирования</w:t>
      </w:r>
      <w:r w:rsidR="00457AD6" w:rsidRPr="00457AD6">
        <w:t xml:space="preserve"> </w:t>
      </w:r>
      <w:r w:rsidR="00457AD6">
        <w:t>JavaScript</w:t>
      </w:r>
      <w:r w:rsidRPr="00AB3153">
        <w:t xml:space="preserve">. </w:t>
      </w:r>
    </w:p>
    <w:p w14:paraId="1A5AF857" w14:textId="2A8A3BCC" w:rsidR="00946002" w:rsidRPr="00AB3153" w:rsidRDefault="00946002" w:rsidP="00AB3153">
      <w:pPr>
        <w:rPr>
          <w:rFonts w:ascii="Segoe UI" w:hAnsi="Segoe UI" w:cs="Segoe UI"/>
          <w:sz w:val="18"/>
        </w:rPr>
      </w:pPr>
      <w:r w:rsidRPr="00AB3153">
        <w:rPr>
          <w:rStyle w:val="eop"/>
          <w:rFonts w:eastAsiaTheme="majorEastAsia"/>
        </w:rPr>
        <w:lastRenderedPageBreak/>
        <w:t xml:space="preserve">Иные </w:t>
      </w:r>
      <w:r w:rsidR="00BE754A" w:rsidRPr="00AB3153">
        <w:rPr>
          <w:rStyle w:val="eop"/>
          <w:rFonts w:eastAsiaTheme="majorEastAsia"/>
        </w:rPr>
        <w:t>требования к технологиче</w:t>
      </w:r>
      <w:r w:rsidR="001E68BD" w:rsidRPr="00AB3153">
        <w:rPr>
          <w:rStyle w:val="eop"/>
          <w:rFonts w:eastAsiaTheme="majorEastAsia"/>
        </w:rPr>
        <w:t>скому стеку не предъявляются.</w:t>
      </w:r>
    </w:p>
    <w:p w14:paraId="565F00AE" w14:textId="6477ABA4" w:rsidR="009730DA" w:rsidRDefault="00AA50F6" w:rsidP="009730DA">
      <w:pPr>
        <w:pStyle w:val="2"/>
        <w:rPr>
          <w:lang w:val="en-US"/>
        </w:rPr>
      </w:pPr>
      <w:bookmarkStart w:id="21" w:name="_Toc210254063"/>
      <w:r w:rsidRPr="00DB3343">
        <w:t>Требования к пользовательскому интерфейсу</w:t>
      </w:r>
      <w:bookmarkEnd w:id="21"/>
    </w:p>
    <w:p w14:paraId="1143BE28" w14:textId="52A78DBE" w:rsidR="00457AD6" w:rsidRPr="00457AD6" w:rsidRDefault="00457AD6" w:rsidP="00457AD6">
      <w:r w:rsidRPr="00457AD6">
        <w:t>Пользовательский интерфейс настоящей разработки долж</w:t>
      </w:r>
      <w:r>
        <w:t>ен соответствовать требованиям,</w:t>
      </w:r>
      <w:r w:rsidRPr="00457AD6">
        <w:t xml:space="preserve"> представленным в настоящем разделе.</w:t>
      </w:r>
    </w:p>
    <w:p w14:paraId="4A3A97DF" w14:textId="74DCCF2F" w:rsidR="00DC56EC" w:rsidRPr="00752441" w:rsidRDefault="002A56F4" w:rsidP="00116230">
      <w:r w:rsidRPr="00752441">
        <w:t xml:space="preserve">Прототип </w:t>
      </w:r>
      <w:r w:rsidR="00752441" w:rsidRPr="00752441">
        <w:t>экранной формы авторизации пользователя</w:t>
      </w:r>
      <w:r w:rsidRPr="00752441">
        <w:t xml:space="preserve"> представлен на рисунке 5.4.1.</w:t>
      </w:r>
    </w:p>
    <w:p w14:paraId="353D4F08" w14:textId="1B2A6B6F" w:rsidR="002A56F4" w:rsidRPr="008C63B5" w:rsidRDefault="00752441" w:rsidP="002A56F4">
      <w:pPr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45684476" wp14:editId="14485A0E">
            <wp:extent cx="4772025" cy="269506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2592" cy="269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8106" w14:textId="6602E335" w:rsidR="0022207C" w:rsidRDefault="0022207C" w:rsidP="00752441">
      <w:pPr>
        <w:pStyle w:val="a9"/>
        <w:spacing w:after="0" w:line="360" w:lineRule="auto"/>
      </w:pPr>
      <w:r w:rsidRPr="00752441">
        <w:t xml:space="preserve">Рисунок 5.4.1 </w:t>
      </w:r>
      <w:r w:rsidR="00E51A6E" w:rsidRPr="00752441">
        <w:t>–</w:t>
      </w:r>
      <w:r w:rsidRPr="00752441">
        <w:t xml:space="preserve"> </w:t>
      </w:r>
      <w:r w:rsidR="00E51A6E" w:rsidRPr="00752441">
        <w:t xml:space="preserve">Прототип </w:t>
      </w:r>
      <w:r w:rsidR="00752441" w:rsidRPr="00752441">
        <w:t>авторизации пользователя</w:t>
      </w:r>
    </w:p>
    <w:p w14:paraId="4BA5F91C" w14:textId="249DC562" w:rsidR="00734791" w:rsidRPr="00734791" w:rsidRDefault="00734791" w:rsidP="00734791">
      <w:pPr>
        <w:spacing w:before="0"/>
      </w:pPr>
      <w:r w:rsidRPr="00752441">
        <w:t xml:space="preserve">Прототип экранной формы </w:t>
      </w:r>
      <w:r>
        <w:t>главного окна представлен на рисунке 5.4.2</w:t>
      </w:r>
      <w:r w:rsidRPr="00752441">
        <w:t>.</w:t>
      </w:r>
    </w:p>
    <w:p w14:paraId="5548202E" w14:textId="77777777" w:rsidR="00734791" w:rsidRDefault="00FF72EA" w:rsidP="0073479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9DC36C0" wp14:editId="1F308A4E">
            <wp:extent cx="4476750" cy="253385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6587" cy="253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B2D7" w14:textId="7AE7C240" w:rsidR="00FF72EA" w:rsidRDefault="00734791" w:rsidP="00734791">
      <w:pPr>
        <w:pStyle w:val="a9"/>
        <w:spacing w:after="0" w:line="360" w:lineRule="auto"/>
        <w:rPr>
          <w:noProof/>
          <w:lang w:val="en-US"/>
        </w:rPr>
      </w:pPr>
      <w:r>
        <w:rPr>
          <w:noProof/>
        </w:rPr>
        <w:t>Рисунок 5.4.2</w:t>
      </w:r>
      <w:r w:rsidRPr="00AE0247">
        <w:rPr>
          <w:noProof/>
        </w:rPr>
        <w:t xml:space="preserve"> – Прототип </w:t>
      </w:r>
      <w:r>
        <w:rPr>
          <w:noProof/>
        </w:rPr>
        <w:t>главного окна</w:t>
      </w:r>
    </w:p>
    <w:p w14:paraId="5E2AD90D" w14:textId="2CD5B9B1" w:rsidR="00AA2EFB" w:rsidRPr="00AA2EFB" w:rsidRDefault="00AA2EFB" w:rsidP="00AA2EFB">
      <w:pPr>
        <w:spacing w:before="0" w:after="200" w:line="276" w:lineRule="auto"/>
        <w:ind w:firstLine="0"/>
        <w:contextualSpacing w:val="0"/>
        <w:jc w:val="left"/>
        <w:rPr>
          <w:lang w:val="en-US"/>
        </w:rPr>
      </w:pPr>
      <w:r>
        <w:rPr>
          <w:lang w:val="en-US"/>
        </w:rPr>
        <w:br w:type="page"/>
      </w:r>
    </w:p>
    <w:p w14:paraId="63119C1B" w14:textId="1E417958" w:rsidR="00734791" w:rsidRPr="00AA2EFB" w:rsidRDefault="00734791" w:rsidP="00AA2EFB">
      <w:pPr>
        <w:spacing w:before="0"/>
      </w:pPr>
      <w:r w:rsidRPr="00752441">
        <w:lastRenderedPageBreak/>
        <w:t>Прототип экранной формы</w:t>
      </w:r>
      <w:r>
        <w:t xml:space="preserve"> информация о стратегии</w:t>
      </w:r>
      <w:r w:rsidRPr="00752441">
        <w:t xml:space="preserve"> </w:t>
      </w:r>
      <w:r>
        <w:t>представлен на рисунке 5.4.</w:t>
      </w:r>
      <w:r>
        <w:t>3</w:t>
      </w:r>
      <w:r w:rsidRPr="00752441">
        <w:t>.</w:t>
      </w:r>
    </w:p>
    <w:p w14:paraId="27F18627" w14:textId="77777777" w:rsidR="00734791" w:rsidRDefault="00FF72EA" w:rsidP="0073479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F7E5DFC" wp14:editId="1B0D2665">
            <wp:extent cx="5172075" cy="2933279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7597" cy="293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1429" w14:textId="09215174" w:rsidR="00734791" w:rsidRDefault="00734791" w:rsidP="00734791">
      <w:pPr>
        <w:pStyle w:val="a9"/>
        <w:spacing w:after="0" w:line="360" w:lineRule="auto"/>
      </w:pPr>
      <w:r>
        <w:t xml:space="preserve">Рисунок </w:t>
      </w:r>
      <w:r>
        <w:t>5.4.3</w:t>
      </w:r>
      <w:r>
        <w:t>. – Прототип информации о стратегии</w:t>
      </w:r>
    </w:p>
    <w:p w14:paraId="5E3E7906" w14:textId="06F270D4" w:rsidR="00734791" w:rsidRPr="00734791" w:rsidRDefault="00734791" w:rsidP="00734791">
      <w:r w:rsidRPr="00752441">
        <w:t xml:space="preserve">Прототип экранной формы </w:t>
      </w:r>
      <w:r>
        <w:t xml:space="preserve">окна для разработчиков </w:t>
      </w:r>
      <w:r>
        <w:t>представлен на рисунке 5.4.</w:t>
      </w:r>
      <w:r>
        <w:t>4</w:t>
      </w:r>
      <w:r w:rsidRPr="00752441">
        <w:t>.</w:t>
      </w:r>
    </w:p>
    <w:p w14:paraId="63C6F5C6" w14:textId="77777777" w:rsidR="00734791" w:rsidRDefault="00FF72EA" w:rsidP="0073479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95146B9" wp14:editId="5E1F470C">
            <wp:extent cx="5105400" cy="2891778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3926" cy="289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761C" w14:textId="1E416FB1" w:rsidR="00FF72EA" w:rsidRDefault="00734791" w:rsidP="00734791">
      <w:pPr>
        <w:pStyle w:val="a9"/>
        <w:spacing w:after="0" w:line="360" w:lineRule="auto"/>
        <w:rPr>
          <w:lang w:val="en-US"/>
        </w:rPr>
      </w:pPr>
      <w:r>
        <w:t xml:space="preserve">Рисунок </w:t>
      </w:r>
      <w:r>
        <w:t>5.4.4</w:t>
      </w:r>
      <w:r w:rsidRPr="00752441">
        <w:t>.</w:t>
      </w:r>
      <w:r>
        <w:t xml:space="preserve"> – Прототип экранной формы для разработчиков</w:t>
      </w:r>
    </w:p>
    <w:p w14:paraId="388E535F" w14:textId="47214059" w:rsidR="00987A4E" w:rsidRPr="00987A4E" w:rsidRDefault="00987A4E" w:rsidP="00987A4E">
      <w:pPr>
        <w:spacing w:before="0" w:after="200" w:line="276" w:lineRule="auto"/>
        <w:ind w:firstLine="0"/>
        <w:contextualSpacing w:val="0"/>
        <w:jc w:val="left"/>
        <w:rPr>
          <w:lang w:val="en-US"/>
        </w:rPr>
      </w:pPr>
      <w:r>
        <w:rPr>
          <w:lang w:val="en-US"/>
        </w:rPr>
        <w:br w:type="page"/>
      </w:r>
    </w:p>
    <w:p w14:paraId="521253D2" w14:textId="6C9BF170" w:rsidR="00734791" w:rsidRPr="00987A4E" w:rsidRDefault="00734791" w:rsidP="00987A4E">
      <w:pPr>
        <w:spacing w:before="0"/>
      </w:pPr>
      <w:r w:rsidRPr="00752441">
        <w:lastRenderedPageBreak/>
        <w:t xml:space="preserve">Прототип экранной формы </w:t>
      </w:r>
      <w:r>
        <w:t xml:space="preserve">окна </w:t>
      </w:r>
      <w:r w:rsidR="00987A4E">
        <w:t>для добавления ключа доступа</w:t>
      </w:r>
      <w:r>
        <w:t xml:space="preserve"> представлен на рисунке 5.4.</w:t>
      </w:r>
      <w:r w:rsidRPr="00734791">
        <w:t>5</w:t>
      </w:r>
      <w:r w:rsidRPr="00752441">
        <w:t>.</w:t>
      </w:r>
    </w:p>
    <w:p w14:paraId="7ABDCCD6" w14:textId="77777777" w:rsidR="00987A4E" w:rsidRDefault="00FF72EA" w:rsidP="00987A4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F04C2F1" wp14:editId="48469770">
            <wp:extent cx="4970941" cy="2816645"/>
            <wp:effectExtent l="0" t="0" r="127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8256" cy="282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A3E4" w14:textId="7691BB26" w:rsidR="00443DEC" w:rsidRPr="00443DEC" w:rsidRDefault="00987A4E" w:rsidP="00987A4E">
      <w:pPr>
        <w:pStyle w:val="a9"/>
        <w:spacing w:after="0" w:line="360" w:lineRule="auto"/>
      </w:pPr>
      <w:r>
        <w:t xml:space="preserve">Рисунок </w:t>
      </w:r>
      <w:r>
        <w:t>5.4.</w:t>
      </w:r>
      <w:r w:rsidRPr="00734791">
        <w:t>5</w:t>
      </w:r>
      <w:r>
        <w:t xml:space="preserve"> – Прототип окна добавления ключа доступа</w:t>
      </w:r>
    </w:p>
    <w:p w14:paraId="3EBD447A" w14:textId="44991085" w:rsidR="00295D9C" w:rsidRPr="00CB3A35" w:rsidRDefault="00295D9C" w:rsidP="00295D9C">
      <w:pPr>
        <w:pStyle w:val="2"/>
      </w:pPr>
      <w:bookmarkStart w:id="22" w:name="_Toc210254064"/>
      <w:r w:rsidRPr="00CB3A35">
        <w:t>Требования к видам обеспечения</w:t>
      </w:r>
      <w:bookmarkEnd w:id="22"/>
    </w:p>
    <w:p w14:paraId="13C97DA9" w14:textId="3C2E2F11" w:rsidR="00873FA2" w:rsidRPr="00CB3A35" w:rsidRDefault="00873FA2" w:rsidP="00873FA2">
      <w:r w:rsidRPr="00CB3A35">
        <w:t>В данном подразделе содержатся требования к видам обеспечения разработки.</w:t>
      </w:r>
    </w:p>
    <w:p w14:paraId="607098D9" w14:textId="67CE43B4" w:rsidR="00295D9C" w:rsidRPr="00CB3A35" w:rsidRDefault="00256697" w:rsidP="00256697">
      <w:pPr>
        <w:pStyle w:val="3"/>
      </w:pPr>
      <w:bookmarkStart w:id="23" w:name="_Toc210254065"/>
      <w:r w:rsidRPr="00CB3A35">
        <w:t>Требования к математическому обеспечению</w:t>
      </w:r>
      <w:bookmarkEnd w:id="23"/>
    </w:p>
    <w:p w14:paraId="53698392" w14:textId="0C396783" w:rsidR="001F3341" w:rsidRDefault="00CB3A35" w:rsidP="004D038B">
      <w:r w:rsidRPr="00B3654C">
        <w:t xml:space="preserve">Для реализации заявленных функций должны быть использованы следующие </w:t>
      </w:r>
      <w:r w:rsidR="00B3654C" w:rsidRPr="00B3654C">
        <w:t>формулы</w:t>
      </w:r>
      <w:r w:rsidR="00B3654C">
        <w:t>:</w:t>
      </w:r>
    </w:p>
    <w:p w14:paraId="20AF19E2" w14:textId="77777777" w:rsidR="00B3654C" w:rsidRPr="00FF015B" w:rsidRDefault="00B3654C" w:rsidP="00B3654C">
      <w:pPr>
        <w:ind w:left="851" w:firstLine="0"/>
        <w:jc w:val="center"/>
      </w:pPr>
      <w:r w:rsidRPr="00B3654C">
        <w:rPr>
          <w:lang w:val="en-US"/>
        </w:rPr>
        <w:t>ROI</w:t>
      </w:r>
      <w:r w:rsidRPr="00FF015B">
        <w:t xml:space="preserve"> = (</w:t>
      </w:r>
      <w:r>
        <w:t>Доход</w:t>
      </w:r>
      <w:r w:rsidRPr="00FF015B">
        <w:t xml:space="preserve"> − </w:t>
      </w:r>
      <w:r>
        <w:t>Инвестиции</w:t>
      </w:r>
      <w:r w:rsidRPr="00FF015B">
        <w:t xml:space="preserve">) / </w:t>
      </w:r>
      <w:r>
        <w:t>Инвестиции</w:t>
      </w:r>
      <w:r w:rsidRPr="00FF015B">
        <w:t xml:space="preserve"> × 100%</w:t>
      </w:r>
    </w:p>
    <w:p w14:paraId="37043240" w14:textId="77777777" w:rsidR="00B3654C" w:rsidRDefault="00B3654C" w:rsidP="00B3654C">
      <w:pPr>
        <w:ind w:left="851" w:firstLine="0"/>
        <w:jc w:val="center"/>
      </w:pPr>
      <w:r>
        <w:t>ROMI = (Доход от маркетинга − Расходы на маркетинг) / Расходы на маркетинг × 100%</w:t>
      </w:r>
    </w:p>
    <w:p w14:paraId="15706D8E" w14:textId="77777777" w:rsidR="00B3654C" w:rsidRDefault="00B3654C" w:rsidP="00B3654C">
      <w:pPr>
        <w:ind w:left="851" w:firstLine="0"/>
        <w:jc w:val="center"/>
      </w:pPr>
      <w:r>
        <w:t>ROAS = Доход от рекламы / Расходы на рекламу</w:t>
      </w:r>
    </w:p>
    <w:p w14:paraId="6622B384" w14:textId="77777777" w:rsidR="00B3654C" w:rsidRDefault="00B3654C" w:rsidP="00B3654C">
      <w:pPr>
        <w:ind w:left="851" w:firstLine="0"/>
        <w:jc w:val="center"/>
      </w:pPr>
      <w:r>
        <w:t>CAC = Общие затраты на привлечение клиентов / Количество привлечённых клиентов</w:t>
      </w:r>
    </w:p>
    <w:p w14:paraId="5A8CE356" w14:textId="05D97066" w:rsidR="00B3654C" w:rsidRPr="00B3654C" w:rsidRDefault="00B3654C" w:rsidP="00B3654C">
      <w:pPr>
        <w:ind w:left="851" w:firstLine="0"/>
        <w:jc w:val="center"/>
      </w:pPr>
      <w:r>
        <w:t>LTV = Средний чек × Средняя частота покупок × Средняя продолжительность жизни клиента</w:t>
      </w:r>
    </w:p>
    <w:p w14:paraId="3FA4102E" w14:textId="01B9AB8F" w:rsidR="00B3654C" w:rsidRDefault="00B3654C" w:rsidP="00B3654C">
      <w:pPr>
        <w:ind w:left="851" w:firstLine="0"/>
        <w:jc w:val="center"/>
      </w:pPr>
      <w:r>
        <w:t>CPA = Общие затраты на рекламу / Количество целевых действий (или конверсий)</w:t>
      </w:r>
    </w:p>
    <w:p w14:paraId="140D84F6" w14:textId="77777777" w:rsidR="00B3654C" w:rsidRDefault="00B3654C" w:rsidP="00B3654C">
      <w:pPr>
        <w:ind w:left="851" w:firstLine="0"/>
        <w:jc w:val="center"/>
      </w:pPr>
      <w:r>
        <w:t>CR (</w:t>
      </w:r>
      <w:proofErr w:type="spellStart"/>
      <w:r>
        <w:t>Conversion</w:t>
      </w:r>
      <w:proofErr w:type="spellEnd"/>
      <w:r>
        <w:t xml:space="preserve"> </w:t>
      </w:r>
      <w:proofErr w:type="spellStart"/>
      <w:r>
        <w:t>Rate</w:t>
      </w:r>
      <w:proofErr w:type="spellEnd"/>
      <w:r>
        <w:t>)</w:t>
      </w:r>
    </w:p>
    <w:p w14:paraId="623EDA83" w14:textId="65B29972" w:rsidR="00B3654C" w:rsidRPr="004D038B" w:rsidRDefault="00B3654C" w:rsidP="00B3654C">
      <w:pPr>
        <w:ind w:left="851" w:firstLine="0"/>
        <w:jc w:val="center"/>
      </w:pPr>
      <w:r>
        <w:t>CR = (Количество конверсий / Количество посетителей) × 100%</w:t>
      </w:r>
    </w:p>
    <w:p w14:paraId="2B1FFEE1" w14:textId="09709FF1" w:rsidR="00256697" w:rsidRPr="004D038B" w:rsidRDefault="00256697" w:rsidP="00256697">
      <w:pPr>
        <w:pStyle w:val="3"/>
      </w:pPr>
      <w:bookmarkStart w:id="24" w:name="_Toc210254066"/>
      <w:r w:rsidRPr="004D038B">
        <w:t>Требования к информационному обеспечению</w:t>
      </w:r>
      <w:bookmarkEnd w:id="24"/>
    </w:p>
    <w:p w14:paraId="2EFAF8CE" w14:textId="443DD988" w:rsidR="00873FA2" w:rsidRPr="004D038B" w:rsidRDefault="00873FA2" w:rsidP="00873FA2">
      <w:r w:rsidRPr="004D038B">
        <w:t>В данном пункте содержатся требования к информационному обеспечению разработки.</w:t>
      </w:r>
    </w:p>
    <w:p w14:paraId="313B46E9" w14:textId="7836F387" w:rsidR="00E208B0" w:rsidRDefault="001F61FC" w:rsidP="001F61FC">
      <w:pPr>
        <w:pStyle w:val="4"/>
      </w:pPr>
      <w:r w:rsidRPr="00A17240">
        <w:lastRenderedPageBreak/>
        <w:t>Требования к форматам хранения данных</w:t>
      </w:r>
    </w:p>
    <w:p w14:paraId="6F29707C" w14:textId="51732520" w:rsidR="00A70567" w:rsidRPr="00CF2F72" w:rsidRDefault="00CF2F72" w:rsidP="00A70567">
      <w:r>
        <w:t>Данные пользователей, компаний и данных о показателях рекламы должны хранится в базе данных</w:t>
      </w:r>
      <w:r w:rsidR="00C42BE4" w:rsidRPr="00C42BE4">
        <w:t xml:space="preserve"> </w:t>
      </w:r>
      <w:proofErr w:type="spellStart"/>
      <w:r w:rsidR="00C42BE4" w:rsidRPr="00C42BE4">
        <w:t>PostgreSQL</w:t>
      </w:r>
      <w:proofErr w:type="spellEnd"/>
      <w:r w:rsidRPr="00CF2F72">
        <w:t>.</w:t>
      </w:r>
    </w:p>
    <w:p w14:paraId="182D3338" w14:textId="68EFA90B" w:rsidR="001F61FC" w:rsidRPr="00C1672E" w:rsidRDefault="008239DB" w:rsidP="008239DB">
      <w:pPr>
        <w:pStyle w:val="4"/>
      </w:pPr>
      <w:r w:rsidRPr="00C1672E">
        <w:t>Требования к лингвистическому обеспечению</w:t>
      </w:r>
    </w:p>
    <w:p w14:paraId="186E7A30" w14:textId="0543D30C" w:rsidR="00873FA2" w:rsidRPr="00C1672E" w:rsidRDefault="00873FA2" w:rsidP="00873FA2">
      <w:r w:rsidRPr="00C1672E">
        <w:t>Информационная система должна обеспечивать п</w:t>
      </w:r>
      <w:r w:rsidR="00FD1E8E">
        <w:t>олную поддержку русского языка.</w:t>
      </w:r>
    </w:p>
    <w:p w14:paraId="02ABA6DD" w14:textId="690215C8" w:rsidR="008239DB" w:rsidRPr="001574A1" w:rsidRDefault="004A0E13" w:rsidP="004A0E13">
      <w:pPr>
        <w:pStyle w:val="3"/>
      </w:pPr>
      <w:bookmarkStart w:id="25" w:name="_Toc210254067"/>
      <w:r w:rsidRPr="001574A1">
        <w:t>Требования к метрологическому обеспечению</w:t>
      </w:r>
      <w:bookmarkEnd w:id="25"/>
    </w:p>
    <w:p w14:paraId="29AA6081" w14:textId="0F7894F3" w:rsidR="00873FA2" w:rsidRPr="001574A1" w:rsidRDefault="00873FA2" w:rsidP="00873FA2">
      <w:r w:rsidRPr="001574A1">
        <w:t>Требования к метрологическому обеспечению не предъявляются.</w:t>
      </w:r>
    </w:p>
    <w:p w14:paraId="25230B1D" w14:textId="470EE874" w:rsidR="004A0E13" w:rsidRPr="004F3D00" w:rsidRDefault="004A0E13" w:rsidP="009730DA">
      <w:pPr>
        <w:pStyle w:val="3"/>
      </w:pPr>
      <w:bookmarkStart w:id="26" w:name="_Toc210254068"/>
      <w:r w:rsidRPr="004F3D00">
        <w:t>Требования к техническому обеспечению</w:t>
      </w:r>
      <w:bookmarkEnd w:id="26"/>
    </w:p>
    <w:p w14:paraId="3C52DABE" w14:textId="77493488" w:rsidR="00FD1E8E" w:rsidRPr="00FD1E8E" w:rsidRDefault="00873FA2" w:rsidP="00FD1E8E">
      <w:r w:rsidRPr="004F3D00">
        <w:t xml:space="preserve">Минимальные технические требования к запуску включают следующие компоненты персонального компьютера: </w:t>
      </w:r>
      <w:bookmarkStart w:id="27" w:name="_Toc210254069"/>
    </w:p>
    <w:p w14:paraId="45B88DDC" w14:textId="707464B3" w:rsidR="00FD1E8E" w:rsidRPr="007E742A" w:rsidRDefault="00FD1E8E" w:rsidP="007E742A">
      <w:pPr>
        <w:pStyle w:val="a0"/>
        <w:ind w:left="0" w:firstLine="851"/>
      </w:pPr>
      <w:r w:rsidRPr="007E742A">
        <w:t>ОС Windows 10 или выше;</w:t>
      </w:r>
    </w:p>
    <w:p w14:paraId="77A3FA38" w14:textId="34EB0D37" w:rsidR="00FD1E8E" w:rsidRPr="007E742A" w:rsidRDefault="00FD1E8E" w:rsidP="007E742A">
      <w:pPr>
        <w:pStyle w:val="a0"/>
        <w:ind w:left="0" w:firstLine="851"/>
      </w:pPr>
      <w:r w:rsidRPr="007E742A">
        <w:t>Наличие оперативной памяти от 2 Гб;</w:t>
      </w:r>
    </w:p>
    <w:p w14:paraId="207893FE" w14:textId="5BE17466" w:rsidR="00FD1E8E" w:rsidRPr="007E742A" w:rsidRDefault="00FD1E8E" w:rsidP="007E742A">
      <w:pPr>
        <w:pStyle w:val="a0"/>
        <w:ind w:left="0" w:firstLine="851"/>
      </w:pPr>
      <w:r w:rsidRPr="007E742A">
        <w:t>Свободное место на жёстком диске от 1 Гб;</w:t>
      </w:r>
    </w:p>
    <w:p w14:paraId="38E0D557" w14:textId="463AD86C" w:rsidR="00FD1E8E" w:rsidRPr="007E742A" w:rsidRDefault="00FD1E8E" w:rsidP="007E742A">
      <w:pPr>
        <w:pStyle w:val="a0"/>
        <w:ind w:left="0" w:firstLine="851"/>
      </w:pPr>
      <w:r w:rsidRPr="007E742A">
        <w:t>Разрешение экрана не менее 1400 на 800 пикселей;</w:t>
      </w:r>
    </w:p>
    <w:p w14:paraId="5C1979EC" w14:textId="7FD19C43" w:rsidR="00FD1E8E" w:rsidRPr="007E742A" w:rsidRDefault="00FD1E8E" w:rsidP="007E742A">
      <w:pPr>
        <w:pStyle w:val="a0"/>
        <w:ind w:left="0" w:firstLine="851"/>
      </w:pPr>
      <w:r w:rsidRPr="007E742A">
        <w:t>Наличие браузера на устройстве;</w:t>
      </w:r>
    </w:p>
    <w:p w14:paraId="094573A8" w14:textId="5EBE789A" w:rsidR="00FD1E8E" w:rsidRPr="007E742A" w:rsidRDefault="00FD1E8E" w:rsidP="007E742A">
      <w:pPr>
        <w:pStyle w:val="a0"/>
        <w:ind w:left="0" w:firstLine="851"/>
      </w:pPr>
      <w:r w:rsidRPr="007E742A">
        <w:t>Подключение к интернету;</w:t>
      </w:r>
    </w:p>
    <w:p w14:paraId="4C25990A" w14:textId="4E713F04" w:rsidR="00FD1E8E" w:rsidRPr="007E742A" w:rsidRDefault="00FD1E8E" w:rsidP="007E742A">
      <w:pPr>
        <w:pStyle w:val="a0"/>
        <w:ind w:left="0" w:firstLine="851"/>
      </w:pPr>
      <w:r w:rsidRPr="007E742A">
        <w:t>Наличие клавиатуры и мыши (тачпада).</w:t>
      </w:r>
    </w:p>
    <w:p w14:paraId="48FA2DD2" w14:textId="2F3F901F" w:rsidR="009730DA" w:rsidRPr="0089192C" w:rsidRDefault="00645BED" w:rsidP="00645BED">
      <w:pPr>
        <w:pStyle w:val="2"/>
      </w:pPr>
      <w:r w:rsidRPr="0089192C">
        <w:t>Требования к надежности</w:t>
      </w:r>
      <w:bookmarkEnd w:id="27"/>
    </w:p>
    <w:p w14:paraId="50DDFA05" w14:textId="77777777" w:rsidR="00FB7C3E" w:rsidRPr="0089192C" w:rsidRDefault="00FB7C3E" w:rsidP="00FB7C3E">
      <w:r w:rsidRPr="0089192C">
        <w:rPr>
          <w:spacing w:val="2"/>
        </w:rPr>
        <w:t xml:space="preserve">Надежное функционирование ИС должно быть обеспечено </w:t>
      </w:r>
      <w:r w:rsidRPr="0089192C">
        <w:t>выполнением организационно-технических мероприятий, указанных ниже:</w:t>
      </w:r>
    </w:p>
    <w:p w14:paraId="6ECD6416" w14:textId="77777777" w:rsidR="00FB7C3E" w:rsidRPr="0089192C" w:rsidRDefault="00FB7C3E" w:rsidP="00FD1E8E">
      <w:pPr>
        <w:pStyle w:val="a0"/>
        <w:ind w:left="0" w:firstLine="851"/>
      </w:pPr>
      <w:r w:rsidRPr="0089192C">
        <w:t>организацией бесперебойного питания технических средств;</w:t>
      </w:r>
    </w:p>
    <w:p w14:paraId="75E63AA1" w14:textId="605E496E" w:rsidR="00FB7C3E" w:rsidRPr="0089192C" w:rsidRDefault="00FB7C3E" w:rsidP="00FD1E8E">
      <w:pPr>
        <w:pStyle w:val="a0"/>
        <w:ind w:left="0" w:firstLine="851"/>
      </w:pPr>
      <w:r w:rsidRPr="0089192C">
        <w:rPr>
          <w:spacing w:val="7"/>
        </w:rPr>
        <w:t xml:space="preserve">регулярным следованием рекомендациям Министерства труда и социального </w:t>
      </w:r>
      <w:r w:rsidRPr="0089192C">
        <w:rPr>
          <w:spacing w:val="2"/>
        </w:rPr>
        <w:t>развития РФ, изложенных в Постановлении от 23 июля 1998 г. «Об утверждении</w:t>
      </w:r>
      <w:r w:rsidRPr="0089192C">
        <w:rPr>
          <w:spacing w:val="2"/>
        </w:rPr>
        <w:br/>
        <w:t>межотраслевых типовых норм времени на работы по сервисному обслуживанию</w:t>
      </w:r>
      <w:r w:rsidRPr="0089192C">
        <w:rPr>
          <w:spacing w:val="2"/>
        </w:rPr>
        <w:br/>
      </w:r>
      <w:r w:rsidRPr="0089192C">
        <w:rPr>
          <w:spacing w:val="-2"/>
        </w:rPr>
        <w:t>ПЭВМ и оргтехники и сопровождению программных средств</w:t>
      </w:r>
      <w:r w:rsidR="00816EF1" w:rsidRPr="0089192C">
        <w:rPr>
          <w:spacing w:val="-2"/>
        </w:rPr>
        <w:t>»</w:t>
      </w:r>
      <w:r w:rsidRPr="0089192C">
        <w:t>.</w:t>
      </w:r>
    </w:p>
    <w:p w14:paraId="7F640B47" w14:textId="50F85A6D" w:rsidR="00645BED" w:rsidRPr="000E7F6E" w:rsidRDefault="00645BED" w:rsidP="00645BED">
      <w:pPr>
        <w:pStyle w:val="2"/>
      </w:pPr>
      <w:bookmarkStart w:id="28" w:name="_Toc210254070"/>
      <w:r w:rsidRPr="000E7F6E">
        <w:lastRenderedPageBreak/>
        <w:t>Требования к безопасности</w:t>
      </w:r>
      <w:bookmarkEnd w:id="28"/>
    </w:p>
    <w:p w14:paraId="6568AECE" w14:textId="33B6D539" w:rsidR="007E742A" w:rsidRDefault="007E742A" w:rsidP="007E742A">
      <w:bookmarkStart w:id="29" w:name="_Toc210254071"/>
      <w:r>
        <w:t>П</w:t>
      </w:r>
      <w:r w:rsidRPr="002B4F20">
        <w:t>рограммной системы для анализа бизнес-расходов и оценки эффективности маркетинга</w:t>
      </w:r>
      <w:r w:rsidRPr="00D24D49">
        <w:t xml:space="preserve"> должна быть разработана с учетом безопасности при эксплуатации,</w:t>
      </w:r>
      <w:r>
        <w:t xml:space="preserve"> </w:t>
      </w:r>
      <w:r w:rsidRPr="00D24D49">
        <w:t>обслуживании и ремонте. ПК, на котором используется разработка</w:t>
      </w:r>
      <w:r>
        <w:t>,</w:t>
      </w:r>
      <w:r w:rsidRPr="00D24D49">
        <w:t xml:space="preserve"> должен отвечать нормам</w:t>
      </w:r>
      <w:r>
        <w:t xml:space="preserve"> электро</w:t>
      </w:r>
      <w:r w:rsidRPr="00D24D49">
        <w:t xml:space="preserve"> и пожарной безопасности. </w:t>
      </w:r>
    </w:p>
    <w:p w14:paraId="081EC540" w14:textId="77777777" w:rsidR="007E742A" w:rsidRDefault="007E742A" w:rsidP="007E742A">
      <w:r w:rsidRPr="00D24D49">
        <w:t xml:space="preserve">Уровень шума и вибраций должен соответствовать допустимым значениям для рабочих условий. </w:t>
      </w:r>
    </w:p>
    <w:p w14:paraId="1EFAD896" w14:textId="1F81DE0D" w:rsidR="007E742A" w:rsidRPr="00D24D49" w:rsidRDefault="007E742A" w:rsidP="007E742A">
      <w:r w:rsidRPr="00D24D49">
        <w:t xml:space="preserve">В соответствии с федеральным законом от 27.07.2006 № 152-ФЗ «О персональных данных» пользователь обязан предоставить явное согласие на обработку своих </w:t>
      </w:r>
      <w:r>
        <w:t>п</w:t>
      </w:r>
      <w:r w:rsidRPr="00D24D49">
        <w:t xml:space="preserve">ерсональных данных. Данный процесс не происходит автоматически через </w:t>
      </w:r>
      <w:r>
        <w:t>систему.</w:t>
      </w:r>
      <w:r w:rsidRPr="00D24D49">
        <w:t xml:space="preserve"> </w:t>
      </w:r>
      <w:r>
        <w:t>П</w:t>
      </w:r>
      <w:r w:rsidRPr="00D24D49">
        <w:t>одразумевается, что согласие пользователя на обработку персональных данных будет получено путем личного согласования.</w:t>
      </w:r>
      <w:r w:rsidRPr="000E7F6E">
        <w:t xml:space="preserve"> </w:t>
      </w:r>
    </w:p>
    <w:p w14:paraId="32C4A45D" w14:textId="6CFC431E" w:rsidR="007A3137" w:rsidRPr="009C7D66" w:rsidRDefault="007A3137" w:rsidP="007A3137">
      <w:pPr>
        <w:pStyle w:val="2"/>
      </w:pPr>
      <w:r w:rsidRPr="009C7D66">
        <w:t>Требования к патентной чистоте</w:t>
      </w:r>
      <w:bookmarkEnd w:id="29"/>
    </w:p>
    <w:p w14:paraId="60620E47" w14:textId="77777777" w:rsidR="009C7D66" w:rsidRPr="009C7D66" w:rsidRDefault="009C7D66" w:rsidP="009C7D66">
      <w:r w:rsidRPr="009C7D66">
        <w:t>Программа не должна использовать результаты интеллектуального труда сторонних субъектов и нарушать права третьих лиц в соответствии с частью четвёртой Гражданского кодекса Российской Федерации от 18.12.2006 № 230-ФЗ.</w:t>
      </w:r>
      <w:bookmarkStart w:id="30" w:name="_GoBack"/>
      <w:bookmarkEnd w:id="30"/>
    </w:p>
    <w:p w14:paraId="2CCA9D99" w14:textId="77777777" w:rsidR="009C7D66" w:rsidRPr="009C7D66" w:rsidRDefault="009C7D66" w:rsidP="009C7D66">
      <w:r w:rsidRPr="009C7D66">
        <w:t>В случае использования внешних библиотек или сервисов необходимо:</w:t>
      </w:r>
    </w:p>
    <w:p w14:paraId="740CCE52" w14:textId="77777777" w:rsidR="009C7D66" w:rsidRPr="009C7D66" w:rsidRDefault="009C7D66" w:rsidP="00B3654C">
      <w:pPr>
        <w:pStyle w:val="a0"/>
        <w:ind w:left="0" w:firstLine="851"/>
      </w:pPr>
      <w:r w:rsidRPr="009C7D66">
        <w:t>применять их исключительно в рамках действующих лицензий или пользовательских соглашений;</w:t>
      </w:r>
    </w:p>
    <w:p w14:paraId="2A541487" w14:textId="77777777" w:rsidR="009C7D66" w:rsidRPr="009C7D66" w:rsidRDefault="009C7D66" w:rsidP="00B3654C">
      <w:pPr>
        <w:pStyle w:val="a0"/>
        <w:ind w:left="0" w:firstLine="851"/>
      </w:pPr>
      <w:r w:rsidRPr="009C7D66">
        <w:t>указывать авторство и условия использования в сопровождающей документации;</w:t>
      </w:r>
    </w:p>
    <w:p w14:paraId="76A458E1" w14:textId="77777777" w:rsidR="009C7D66" w:rsidRPr="009C7D66" w:rsidRDefault="009C7D66" w:rsidP="00B3654C">
      <w:pPr>
        <w:pStyle w:val="a0"/>
        <w:ind w:left="0" w:firstLine="851"/>
      </w:pPr>
      <w:r w:rsidRPr="009C7D66">
        <w:t>обеспечивать, чтобы использование данных решений не нарушало патентную чистоту разрабатываемого программного обеспечения.</w:t>
      </w:r>
    </w:p>
    <w:p w14:paraId="3BF80742" w14:textId="0BFF82FC" w:rsidR="003A546E" w:rsidRPr="00CA3112" w:rsidRDefault="003A546E" w:rsidP="003A546E">
      <w:pPr>
        <w:pStyle w:val="2"/>
      </w:pPr>
      <w:bookmarkStart w:id="31" w:name="_Toc210254072"/>
      <w:r w:rsidRPr="00CA3112">
        <w:t>Требования к перспективам развития</w:t>
      </w:r>
      <w:bookmarkEnd w:id="31"/>
    </w:p>
    <w:p w14:paraId="5E4D561E" w14:textId="77777777" w:rsidR="00CA3112" w:rsidRPr="00CA3112" w:rsidRDefault="00CA3112" w:rsidP="00CA3112">
      <w:r w:rsidRPr="00CA3112">
        <w:t>Программа может иметь следующие направления дальнейшего развития:</w:t>
      </w:r>
    </w:p>
    <w:p w14:paraId="22134A37" w14:textId="5E630479" w:rsidR="00B3654C" w:rsidRDefault="00B3654C" w:rsidP="00B3654C">
      <w:pPr>
        <w:pStyle w:val="a0"/>
        <w:ind w:left="0" w:firstLine="851"/>
      </w:pPr>
      <w:r>
        <w:t>Р</w:t>
      </w:r>
      <w:r w:rsidR="00CA3112" w:rsidRPr="00B3654C">
        <w:t>асширение функционала за счёт внедрения методов машинного обучения и нейронных сетей для автоматической</w:t>
      </w:r>
      <w:r w:rsidRPr="00B3654C">
        <w:t xml:space="preserve"> </w:t>
      </w:r>
    </w:p>
    <w:p w14:paraId="53D03EE5" w14:textId="03A880E1" w:rsidR="00CA3112" w:rsidRPr="00B3654C" w:rsidRDefault="00B3654C" w:rsidP="00B3654C">
      <w:pPr>
        <w:pStyle w:val="a0"/>
        <w:ind w:left="0" w:firstLine="851"/>
      </w:pPr>
      <w:r>
        <w:t>Архитектура должна обеспечивать возможность интеграции с внешними аналитическими и CRM-системами</w:t>
      </w:r>
      <w:r w:rsidR="00CA3112" w:rsidRPr="00B3654C">
        <w:t>;</w:t>
      </w:r>
    </w:p>
    <w:p w14:paraId="4D09ACD9" w14:textId="6EAE0581" w:rsidR="00CA3112" w:rsidRPr="00B3654C" w:rsidRDefault="00B3654C" w:rsidP="00B3654C">
      <w:pPr>
        <w:pStyle w:val="a0"/>
        <w:ind w:left="0" w:firstLine="851"/>
      </w:pPr>
      <w:r>
        <w:t>Раз</w:t>
      </w:r>
      <w:r w:rsidR="00CA3112" w:rsidRPr="00B3654C">
        <w:t xml:space="preserve">работка мобильной версии приложения для </w:t>
      </w:r>
      <w:proofErr w:type="spellStart"/>
      <w:r w:rsidR="00CA3112" w:rsidRPr="00B3654C">
        <w:t>Android</w:t>
      </w:r>
      <w:proofErr w:type="spellEnd"/>
      <w:r w:rsidR="00CA3112" w:rsidRPr="00B3654C">
        <w:t xml:space="preserve"> и </w:t>
      </w:r>
      <w:proofErr w:type="spellStart"/>
      <w:r w:rsidR="00CA3112" w:rsidRPr="00B3654C">
        <w:t>iOS</w:t>
      </w:r>
      <w:proofErr w:type="spellEnd"/>
      <w:r w:rsidR="00CA3112" w:rsidRPr="00B3654C">
        <w:t>;</w:t>
      </w:r>
    </w:p>
    <w:p w14:paraId="7B2062F0" w14:textId="54ECF06C" w:rsidR="00127A5A" w:rsidRPr="004671B8" w:rsidRDefault="00127A5A" w:rsidP="00127A5A">
      <w:pPr>
        <w:pStyle w:val="1"/>
      </w:pPr>
      <w:bookmarkStart w:id="32" w:name="_Toc210254073"/>
      <w:r w:rsidRPr="004671B8">
        <w:lastRenderedPageBreak/>
        <w:t>Состав и содержание работ</w:t>
      </w:r>
      <w:bookmarkEnd w:id="32"/>
    </w:p>
    <w:p w14:paraId="4D6F0E04" w14:textId="21F917FB" w:rsidR="00C70AD5" w:rsidRPr="004671B8" w:rsidRDefault="00C70AD5" w:rsidP="00C70AD5">
      <w:r w:rsidRPr="004671B8">
        <w:t>В рамках разработки программного продукта в соответствии с настоящим документом необходимо выполнить перечень работ, представленных в таблице 1.</w:t>
      </w:r>
    </w:p>
    <w:p w14:paraId="38799A00" w14:textId="77777777" w:rsidR="00C70AD5" w:rsidRPr="004671B8" w:rsidRDefault="00C70AD5" w:rsidP="00C70AD5">
      <w:pPr>
        <w:pStyle w:val="vgutTableName"/>
      </w:pPr>
      <w:r w:rsidRPr="004671B8">
        <w:t>Таблица 1 – Состав и содержание работ</w:t>
      </w:r>
    </w:p>
    <w:tbl>
      <w:tblPr>
        <w:tblStyle w:val="ac"/>
        <w:tblW w:w="10201" w:type="dxa"/>
        <w:tblLayout w:type="fixed"/>
        <w:tblLook w:val="04A0" w:firstRow="1" w:lastRow="0" w:firstColumn="1" w:lastColumn="0" w:noHBand="0" w:noVBand="1"/>
      </w:tblPr>
      <w:tblGrid>
        <w:gridCol w:w="766"/>
        <w:gridCol w:w="2490"/>
        <w:gridCol w:w="1701"/>
        <w:gridCol w:w="2835"/>
        <w:gridCol w:w="2409"/>
      </w:tblGrid>
      <w:tr w:rsidR="005C749B" w:rsidRPr="004671B8" w14:paraId="3E4E82C1" w14:textId="77777777" w:rsidTr="005C74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766" w:type="dxa"/>
          </w:tcPr>
          <w:p w14:paraId="2C15D714" w14:textId="09A0E25B" w:rsidR="00C70AD5" w:rsidRPr="004671B8" w:rsidRDefault="00C70AD5" w:rsidP="0002720A">
            <w:pPr>
              <w:pStyle w:val="vgutTableText"/>
            </w:pPr>
            <w:r w:rsidRPr="004671B8">
              <w:t>№ этапа</w:t>
            </w:r>
          </w:p>
        </w:tc>
        <w:tc>
          <w:tcPr>
            <w:tcW w:w="2490" w:type="dxa"/>
          </w:tcPr>
          <w:p w14:paraId="5CE8F561" w14:textId="528D9353" w:rsidR="00C70AD5" w:rsidRPr="004671B8" w:rsidRDefault="00C70AD5" w:rsidP="0002720A">
            <w:pPr>
              <w:pStyle w:val="vgutTableText"/>
            </w:pPr>
            <w:r w:rsidRPr="004671B8">
              <w:t>Наименование этапа</w:t>
            </w:r>
          </w:p>
        </w:tc>
        <w:tc>
          <w:tcPr>
            <w:tcW w:w="1701" w:type="dxa"/>
          </w:tcPr>
          <w:p w14:paraId="701A5F47" w14:textId="3B79E8D2" w:rsidR="00C70AD5" w:rsidRPr="004671B8" w:rsidRDefault="00C70AD5" w:rsidP="0002720A">
            <w:pPr>
              <w:pStyle w:val="vgutTableText"/>
            </w:pPr>
            <w:r w:rsidRPr="004671B8">
              <w:t>Длительность</w:t>
            </w:r>
          </w:p>
        </w:tc>
        <w:tc>
          <w:tcPr>
            <w:tcW w:w="2835" w:type="dxa"/>
          </w:tcPr>
          <w:p w14:paraId="3EC62D37" w14:textId="5859C10A" w:rsidR="00C70AD5" w:rsidRPr="004671B8" w:rsidRDefault="00C70AD5" w:rsidP="0002720A">
            <w:pPr>
              <w:pStyle w:val="vgutTableText"/>
            </w:pPr>
            <w:r w:rsidRPr="004671B8">
              <w:t>Состав работ</w:t>
            </w:r>
          </w:p>
        </w:tc>
        <w:tc>
          <w:tcPr>
            <w:tcW w:w="2409" w:type="dxa"/>
          </w:tcPr>
          <w:p w14:paraId="53C16BB9" w14:textId="340A7467" w:rsidR="00C70AD5" w:rsidRPr="004671B8" w:rsidRDefault="00C70AD5" w:rsidP="0002720A">
            <w:pPr>
              <w:pStyle w:val="vgutTableText"/>
            </w:pPr>
            <w:r w:rsidRPr="004671B8">
              <w:t>Результат</w:t>
            </w:r>
          </w:p>
        </w:tc>
      </w:tr>
      <w:tr w:rsidR="005C749B" w:rsidRPr="004671B8" w14:paraId="570C3E36" w14:textId="77777777" w:rsidTr="005C749B">
        <w:tc>
          <w:tcPr>
            <w:tcW w:w="766" w:type="dxa"/>
          </w:tcPr>
          <w:p w14:paraId="0038DE3F" w14:textId="3523559C" w:rsidR="00C70AD5" w:rsidRPr="004671B8" w:rsidRDefault="005C749B" w:rsidP="0002720A">
            <w:pPr>
              <w:pStyle w:val="vgutTableText"/>
            </w:pPr>
            <w:r w:rsidRPr="004671B8">
              <w:t>1</w:t>
            </w:r>
          </w:p>
        </w:tc>
        <w:tc>
          <w:tcPr>
            <w:tcW w:w="2490" w:type="dxa"/>
          </w:tcPr>
          <w:p w14:paraId="20B2CAE4" w14:textId="485150A3" w:rsidR="00C70AD5" w:rsidRPr="004671B8" w:rsidRDefault="00C70AD5" w:rsidP="0002720A">
            <w:pPr>
              <w:pStyle w:val="vgutTableText"/>
            </w:pPr>
            <w:r w:rsidRPr="004671B8">
              <w:t>Изучение предметной области и аналогов</w:t>
            </w:r>
          </w:p>
        </w:tc>
        <w:tc>
          <w:tcPr>
            <w:tcW w:w="1701" w:type="dxa"/>
          </w:tcPr>
          <w:p w14:paraId="061E428F" w14:textId="728F5F5E" w:rsidR="00C70AD5" w:rsidRPr="004671B8" w:rsidRDefault="00C70AD5" w:rsidP="0002720A">
            <w:pPr>
              <w:pStyle w:val="vgutTableText"/>
            </w:pPr>
            <w:r w:rsidRPr="004671B8">
              <w:t>1 неделя</w:t>
            </w:r>
          </w:p>
        </w:tc>
        <w:tc>
          <w:tcPr>
            <w:tcW w:w="2835" w:type="dxa"/>
          </w:tcPr>
          <w:p w14:paraId="51EC0C83" w14:textId="02CF7420" w:rsidR="00C70AD5" w:rsidRPr="004671B8" w:rsidRDefault="007820ED" w:rsidP="0002720A">
            <w:pPr>
              <w:pStyle w:val="vgutTableText"/>
            </w:pPr>
            <w:r w:rsidRPr="007820ED">
              <w:t>Анализ предметной области, изучение существующих программ для анализа и обработки речи, выявление их достоинств и недостатков</w:t>
            </w:r>
          </w:p>
        </w:tc>
        <w:tc>
          <w:tcPr>
            <w:tcW w:w="2409" w:type="dxa"/>
          </w:tcPr>
          <w:p w14:paraId="67A8F001" w14:textId="53356AE5" w:rsidR="00C70AD5" w:rsidRPr="004671B8" w:rsidRDefault="004D041E" w:rsidP="0002720A">
            <w:pPr>
              <w:pStyle w:val="vgutTableText"/>
            </w:pPr>
            <w:r w:rsidRPr="004D041E">
              <w:t>Сформировано представление о функционале будущей программы</w:t>
            </w:r>
          </w:p>
        </w:tc>
      </w:tr>
      <w:tr w:rsidR="005C749B" w:rsidRPr="004671B8" w14:paraId="765A5A47" w14:textId="77777777" w:rsidTr="005C749B">
        <w:tc>
          <w:tcPr>
            <w:tcW w:w="766" w:type="dxa"/>
          </w:tcPr>
          <w:p w14:paraId="0BBB9462" w14:textId="104D6ECF" w:rsidR="00C70AD5" w:rsidRPr="004671B8" w:rsidRDefault="005C749B" w:rsidP="0002720A">
            <w:pPr>
              <w:pStyle w:val="vgutTableText"/>
            </w:pPr>
            <w:r w:rsidRPr="004671B8">
              <w:t>2</w:t>
            </w:r>
          </w:p>
        </w:tc>
        <w:tc>
          <w:tcPr>
            <w:tcW w:w="2490" w:type="dxa"/>
          </w:tcPr>
          <w:p w14:paraId="36382342" w14:textId="65E03A66" w:rsidR="00C70AD5" w:rsidRPr="004671B8" w:rsidRDefault="005C749B" w:rsidP="0002720A">
            <w:pPr>
              <w:pStyle w:val="vgutTableText"/>
            </w:pPr>
            <w:r w:rsidRPr="004671B8">
              <w:t>Составление Технического задания</w:t>
            </w:r>
          </w:p>
        </w:tc>
        <w:tc>
          <w:tcPr>
            <w:tcW w:w="1701" w:type="dxa"/>
          </w:tcPr>
          <w:p w14:paraId="22AD6289" w14:textId="52DE63F8" w:rsidR="00C70AD5" w:rsidRPr="004671B8" w:rsidRDefault="00C70AD5" w:rsidP="0002720A">
            <w:pPr>
              <w:pStyle w:val="vgutTableText"/>
            </w:pPr>
            <w:r w:rsidRPr="004671B8">
              <w:t>1 неделя</w:t>
            </w:r>
          </w:p>
        </w:tc>
        <w:tc>
          <w:tcPr>
            <w:tcW w:w="2835" w:type="dxa"/>
          </w:tcPr>
          <w:p w14:paraId="70A9E727" w14:textId="6245D727" w:rsidR="00C70AD5" w:rsidRPr="004671B8" w:rsidRDefault="004D041E" w:rsidP="0002720A">
            <w:pPr>
              <w:pStyle w:val="vgutTableText"/>
            </w:pPr>
            <w:r w:rsidRPr="004D041E">
              <w:t>Разработка и утверждение ТЗ, определение требований к функционалу и интерфейсу</w:t>
            </w:r>
          </w:p>
        </w:tc>
        <w:tc>
          <w:tcPr>
            <w:tcW w:w="2409" w:type="dxa"/>
          </w:tcPr>
          <w:p w14:paraId="4115A4A6" w14:textId="462B25FF" w:rsidR="00C70AD5" w:rsidRPr="004671B8" w:rsidRDefault="004D041E" w:rsidP="0002720A">
            <w:pPr>
              <w:pStyle w:val="vgutTableText"/>
            </w:pPr>
            <w:r w:rsidRPr="004D041E">
              <w:t>Утверждённое техническое задание</w:t>
            </w:r>
          </w:p>
        </w:tc>
      </w:tr>
      <w:tr w:rsidR="005C749B" w:rsidRPr="004671B8" w14:paraId="50EE4F50" w14:textId="77777777" w:rsidTr="005C749B">
        <w:tc>
          <w:tcPr>
            <w:tcW w:w="766" w:type="dxa"/>
          </w:tcPr>
          <w:p w14:paraId="03465E2B" w14:textId="02B2B97F" w:rsidR="00C70AD5" w:rsidRPr="004671B8" w:rsidRDefault="005C749B" w:rsidP="0002720A">
            <w:pPr>
              <w:pStyle w:val="vgutTableText"/>
            </w:pPr>
            <w:r w:rsidRPr="004671B8">
              <w:t>3</w:t>
            </w:r>
          </w:p>
        </w:tc>
        <w:tc>
          <w:tcPr>
            <w:tcW w:w="2490" w:type="dxa"/>
          </w:tcPr>
          <w:p w14:paraId="3D973B36" w14:textId="23E50608" w:rsidR="00C70AD5" w:rsidRPr="004671B8" w:rsidRDefault="00C70AD5" w:rsidP="0002720A">
            <w:pPr>
              <w:pStyle w:val="vgutTableText"/>
            </w:pPr>
            <w:r w:rsidRPr="004671B8">
              <w:t>Проектирование</w:t>
            </w:r>
          </w:p>
        </w:tc>
        <w:tc>
          <w:tcPr>
            <w:tcW w:w="1701" w:type="dxa"/>
          </w:tcPr>
          <w:p w14:paraId="6DC76B2C" w14:textId="3770EF2E" w:rsidR="00C70AD5" w:rsidRPr="004671B8" w:rsidRDefault="004D041E" w:rsidP="0002720A">
            <w:pPr>
              <w:pStyle w:val="vgutTableText"/>
            </w:pPr>
            <w:r>
              <w:t>2</w:t>
            </w:r>
            <w:r w:rsidR="00C70AD5" w:rsidRPr="004671B8">
              <w:t xml:space="preserve"> недели</w:t>
            </w:r>
          </w:p>
        </w:tc>
        <w:tc>
          <w:tcPr>
            <w:tcW w:w="2835" w:type="dxa"/>
          </w:tcPr>
          <w:p w14:paraId="16675EB0" w14:textId="3E76CA83" w:rsidR="00C70AD5" w:rsidRPr="004671B8" w:rsidRDefault="00BF5459" w:rsidP="0002720A">
            <w:pPr>
              <w:pStyle w:val="vgutTableText"/>
            </w:pPr>
            <w:r w:rsidRPr="00BF5459">
              <w:t>Разработка архитектуры приложения, описание алгоритмов анализа речи, подготовка макетов интерфейса</w:t>
            </w:r>
          </w:p>
        </w:tc>
        <w:tc>
          <w:tcPr>
            <w:tcW w:w="2409" w:type="dxa"/>
          </w:tcPr>
          <w:p w14:paraId="16A84867" w14:textId="41523546" w:rsidR="00C70AD5" w:rsidRPr="004671B8" w:rsidRDefault="00BF5459" w:rsidP="0002720A">
            <w:pPr>
              <w:pStyle w:val="vgutTableText"/>
            </w:pPr>
            <w:r w:rsidRPr="00BF5459">
              <w:t>Спроектированная структура ПО и макеты интерфейса</w:t>
            </w:r>
          </w:p>
        </w:tc>
      </w:tr>
      <w:tr w:rsidR="00C70AD5" w:rsidRPr="004671B8" w14:paraId="240F0B09" w14:textId="77777777" w:rsidTr="005C749B">
        <w:tc>
          <w:tcPr>
            <w:tcW w:w="766" w:type="dxa"/>
          </w:tcPr>
          <w:p w14:paraId="02ADCE85" w14:textId="40AC475C" w:rsidR="00C70AD5" w:rsidRPr="004671B8" w:rsidRDefault="005C749B" w:rsidP="0002720A">
            <w:pPr>
              <w:pStyle w:val="vgutTableText"/>
            </w:pPr>
            <w:r w:rsidRPr="004671B8">
              <w:t>4</w:t>
            </w:r>
          </w:p>
        </w:tc>
        <w:tc>
          <w:tcPr>
            <w:tcW w:w="2490" w:type="dxa"/>
          </w:tcPr>
          <w:p w14:paraId="60D87CBC" w14:textId="304DA45A" w:rsidR="00C70AD5" w:rsidRPr="004671B8" w:rsidRDefault="00C157CA" w:rsidP="0002720A">
            <w:pPr>
              <w:pStyle w:val="vgutTableText"/>
            </w:pPr>
            <w:r w:rsidRPr="00C157CA">
              <w:t>Реализация программного обеспечения</w:t>
            </w:r>
          </w:p>
        </w:tc>
        <w:tc>
          <w:tcPr>
            <w:tcW w:w="1701" w:type="dxa"/>
          </w:tcPr>
          <w:p w14:paraId="6C362FE2" w14:textId="58DEF3AE" w:rsidR="00C70AD5" w:rsidRPr="004671B8" w:rsidRDefault="00C157CA" w:rsidP="0002720A">
            <w:pPr>
              <w:pStyle w:val="vgutTableText"/>
            </w:pPr>
            <w:r>
              <w:t>5</w:t>
            </w:r>
            <w:r w:rsidR="00BF5459">
              <w:t xml:space="preserve"> недел</w:t>
            </w:r>
            <w:r>
              <w:t>ь</w:t>
            </w:r>
          </w:p>
        </w:tc>
        <w:tc>
          <w:tcPr>
            <w:tcW w:w="2835" w:type="dxa"/>
          </w:tcPr>
          <w:p w14:paraId="75D7DE0B" w14:textId="4329384C" w:rsidR="00C70AD5" w:rsidRPr="004671B8" w:rsidRDefault="00C157CA" w:rsidP="0002720A">
            <w:pPr>
              <w:pStyle w:val="vgutTableText"/>
            </w:pPr>
            <w:r w:rsidRPr="00C157CA">
              <w:t>Написание исходного кода программы, реализация функций импорта аудио, спектрального анализа и поиска звуковых сочетаний</w:t>
            </w:r>
          </w:p>
        </w:tc>
        <w:tc>
          <w:tcPr>
            <w:tcW w:w="2409" w:type="dxa"/>
          </w:tcPr>
          <w:p w14:paraId="756E5064" w14:textId="35309C73" w:rsidR="00C70AD5" w:rsidRPr="004671B8" w:rsidRDefault="00C157CA" w:rsidP="0002720A">
            <w:pPr>
              <w:pStyle w:val="vgutTableText"/>
            </w:pPr>
            <w:r>
              <w:t>Р</w:t>
            </w:r>
            <w:r w:rsidRPr="00C157CA">
              <w:t>абочий прототип программы</w:t>
            </w:r>
          </w:p>
        </w:tc>
      </w:tr>
      <w:tr w:rsidR="00C70AD5" w:rsidRPr="004671B8" w14:paraId="34B1E48E" w14:textId="77777777" w:rsidTr="005C749B">
        <w:tc>
          <w:tcPr>
            <w:tcW w:w="766" w:type="dxa"/>
          </w:tcPr>
          <w:p w14:paraId="20B381EB" w14:textId="58E9CEE8" w:rsidR="00C70AD5" w:rsidRPr="004671B8" w:rsidRDefault="005C749B" w:rsidP="0002720A">
            <w:pPr>
              <w:pStyle w:val="vgutTableText"/>
            </w:pPr>
            <w:r w:rsidRPr="004671B8">
              <w:t>5</w:t>
            </w:r>
          </w:p>
        </w:tc>
        <w:tc>
          <w:tcPr>
            <w:tcW w:w="2490" w:type="dxa"/>
          </w:tcPr>
          <w:p w14:paraId="218BCB55" w14:textId="7C5562E1" w:rsidR="00C70AD5" w:rsidRPr="004671B8" w:rsidRDefault="00C70AD5" w:rsidP="0002720A">
            <w:pPr>
              <w:pStyle w:val="vgutTableText"/>
            </w:pPr>
            <w:r w:rsidRPr="004671B8">
              <w:t>Тестирование программы </w:t>
            </w:r>
          </w:p>
        </w:tc>
        <w:tc>
          <w:tcPr>
            <w:tcW w:w="1701" w:type="dxa"/>
          </w:tcPr>
          <w:p w14:paraId="0B044B7E" w14:textId="39A7C661" w:rsidR="00C70AD5" w:rsidRPr="004671B8" w:rsidRDefault="00C157CA" w:rsidP="0002720A">
            <w:pPr>
              <w:pStyle w:val="vgutTableText"/>
            </w:pPr>
            <w:r>
              <w:t>1</w:t>
            </w:r>
            <w:r w:rsidR="00C70AD5" w:rsidRPr="004671B8">
              <w:t xml:space="preserve"> недел</w:t>
            </w:r>
            <w:r>
              <w:t>я</w:t>
            </w:r>
          </w:p>
        </w:tc>
        <w:tc>
          <w:tcPr>
            <w:tcW w:w="2835" w:type="dxa"/>
          </w:tcPr>
          <w:p w14:paraId="3ED0E72B" w14:textId="5B96C6F2" w:rsidR="00C70AD5" w:rsidRPr="004671B8" w:rsidRDefault="00FD4B1C" w:rsidP="0002720A">
            <w:pPr>
              <w:pStyle w:val="vgutTableText"/>
            </w:pPr>
            <w:r>
              <w:t>П</w:t>
            </w:r>
            <w:r w:rsidRPr="00FD4B1C">
              <w:t>роведение функционального тестирования, выявление ошибок и недоработок</w:t>
            </w:r>
          </w:p>
        </w:tc>
        <w:tc>
          <w:tcPr>
            <w:tcW w:w="2409" w:type="dxa"/>
          </w:tcPr>
          <w:p w14:paraId="6F413C44" w14:textId="6C7406CB" w:rsidR="00C70AD5" w:rsidRPr="004671B8" w:rsidRDefault="00FD4B1C" w:rsidP="0002720A">
            <w:pPr>
              <w:pStyle w:val="vgutTableText"/>
            </w:pPr>
            <w:r w:rsidRPr="00FD4B1C">
              <w:t>Список ошибок и предложений по доработке</w:t>
            </w:r>
          </w:p>
        </w:tc>
      </w:tr>
      <w:tr w:rsidR="00C70AD5" w:rsidRPr="004671B8" w14:paraId="7F95A406" w14:textId="77777777" w:rsidTr="005C749B">
        <w:tc>
          <w:tcPr>
            <w:tcW w:w="766" w:type="dxa"/>
          </w:tcPr>
          <w:p w14:paraId="42550801" w14:textId="2DD63FC7" w:rsidR="00C70AD5" w:rsidRPr="004671B8" w:rsidRDefault="005C749B" w:rsidP="0002720A">
            <w:pPr>
              <w:pStyle w:val="vgutTableText"/>
            </w:pPr>
            <w:r w:rsidRPr="004671B8">
              <w:t>6</w:t>
            </w:r>
          </w:p>
        </w:tc>
        <w:tc>
          <w:tcPr>
            <w:tcW w:w="2490" w:type="dxa"/>
          </w:tcPr>
          <w:p w14:paraId="5320DED6" w14:textId="6D4BF143" w:rsidR="00C70AD5" w:rsidRPr="004671B8" w:rsidRDefault="00C70AD5" w:rsidP="0002720A">
            <w:pPr>
              <w:pStyle w:val="vgutTableText"/>
            </w:pPr>
            <w:r w:rsidRPr="004671B8">
              <w:t>Доработка программы </w:t>
            </w:r>
          </w:p>
        </w:tc>
        <w:tc>
          <w:tcPr>
            <w:tcW w:w="1701" w:type="dxa"/>
          </w:tcPr>
          <w:p w14:paraId="2F1194BB" w14:textId="44B68EE1" w:rsidR="00C70AD5" w:rsidRPr="004671B8" w:rsidRDefault="00FD4B1C" w:rsidP="0002720A">
            <w:pPr>
              <w:pStyle w:val="vgutTableText"/>
            </w:pPr>
            <w:r>
              <w:t>2</w:t>
            </w:r>
            <w:r w:rsidR="00C70AD5" w:rsidRPr="004671B8">
              <w:t xml:space="preserve"> недели </w:t>
            </w:r>
          </w:p>
        </w:tc>
        <w:tc>
          <w:tcPr>
            <w:tcW w:w="2835" w:type="dxa"/>
          </w:tcPr>
          <w:p w14:paraId="50838D5E" w14:textId="6CC88649" w:rsidR="00C70AD5" w:rsidRPr="004671B8" w:rsidRDefault="00FD4B1C" w:rsidP="0002720A">
            <w:pPr>
              <w:pStyle w:val="vgutTableText"/>
            </w:pPr>
            <w:r w:rsidRPr="00FD4B1C">
              <w:t>Исправление выявленных ошибок, оптимизация работы интерфейса и алгоритмов</w:t>
            </w:r>
          </w:p>
        </w:tc>
        <w:tc>
          <w:tcPr>
            <w:tcW w:w="2409" w:type="dxa"/>
          </w:tcPr>
          <w:p w14:paraId="61D33B45" w14:textId="3626577E" w:rsidR="00C70AD5" w:rsidRPr="004671B8" w:rsidRDefault="004F17FD" w:rsidP="0002720A">
            <w:pPr>
              <w:pStyle w:val="vgutTableText"/>
            </w:pPr>
            <w:r w:rsidRPr="004F17FD">
              <w:t>Исправленная версия программы</w:t>
            </w:r>
          </w:p>
        </w:tc>
      </w:tr>
      <w:tr w:rsidR="000C36AE" w:rsidRPr="004671B8" w14:paraId="2D62D645" w14:textId="77777777" w:rsidTr="005C749B">
        <w:tc>
          <w:tcPr>
            <w:tcW w:w="766" w:type="dxa"/>
          </w:tcPr>
          <w:p w14:paraId="0885E8A5" w14:textId="220E99AE" w:rsidR="000C36AE" w:rsidRPr="004671B8" w:rsidRDefault="000C36AE" w:rsidP="0002720A">
            <w:pPr>
              <w:pStyle w:val="vgutTableText"/>
              <w:rPr>
                <w:lang w:val="en-US"/>
              </w:rPr>
            </w:pPr>
            <w:r w:rsidRPr="004671B8">
              <w:rPr>
                <w:lang w:val="en-US"/>
              </w:rPr>
              <w:t>7</w:t>
            </w:r>
          </w:p>
        </w:tc>
        <w:tc>
          <w:tcPr>
            <w:tcW w:w="2490" w:type="dxa"/>
          </w:tcPr>
          <w:p w14:paraId="143AC3E2" w14:textId="1C882565" w:rsidR="000C36AE" w:rsidRPr="004671B8" w:rsidRDefault="000C36AE" w:rsidP="0002720A">
            <w:pPr>
              <w:pStyle w:val="vgutTableText"/>
            </w:pPr>
            <w:r w:rsidRPr="004671B8">
              <w:t xml:space="preserve">Составление отчетной </w:t>
            </w:r>
            <w:r w:rsidRPr="004671B8">
              <w:lastRenderedPageBreak/>
              <w:t>документации</w:t>
            </w:r>
          </w:p>
        </w:tc>
        <w:tc>
          <w:tcPr>
            <w:tcW w:w="1701" w:type="dxa"/>
          </w:tcPr>
          <w:p w14:paraId="2D796296" w14:textId="4D54C7F9" w:rsidR="000C36AE" w:rsidRPr="004671B8" w:rsidRDefault="004F17FD" w:rsidP="0002720A">
            <w:pPr>
              <w:pStyle w:val="vgutTableText"/>
            </w:pPr>
            <w:r>
              <w:lastRenderedPageBreak/>
              <w:t>1</w:t>
            </w:r>
            <w:r w:rsidR="000C36AE" w:rsidRPr="004671B8">
              <w:t xml:space="preserve"> недел</w:t>
            </w:r>
            <w:r>
              <w:t>я</w:t>
            </w:r>
          </w:p>
        </w:tc>
        <w:tc>
          <w:tcPr>
            <w:tcW w:w="2835" w:type="dxa"/>
          </w:tcPr>
          <w:p w14:paraId="24C7D1C9" w14:textId="48888C00" w:rsidR="000C36AE" w:rsidRPr="004671B8" w:rsidRDefault="000C36AE" w:rsidP="0002720A">
            <w:pPr>
              <w:pStyle w:val="vgutTableText"/>
            </w:pPr>
            <w:r w:rsidRPr="004671B8">
              <w:t xml:space="preserve">В ходе работ происходит разработка и </w:t>
            </w:r>
            <w:r w:rsidRPr="004671B8">
              <w:lastRenderedPageBreak/>
              <w:t xml:space="preserve">утверждение отчетной документации </w:t>
            </w:r>
          </w:p>
        </w:tc>
        <w:tc>
          <w:tcPr>
            <w:tcW w:w="2409" w:type="dxa"/>
          </w:tcPr>
          <w:p w14:paraId="20C7D5D3" w14:textId="65F7B4E1" w:rsidR="000C36AE" w:rsidRPr="004671B8" w:rsidRDefault="00FD499E" w:rsidP="0002720A">
            <w:pPr>
              <w:pStyle w:val="vgutTableText"/>
            </w:pPr>
            <w:r w:rsidRPr="00FD499E">
              <w:lastRenderedPageBreak/>
              <w:t>Готовая отчётная документация</w:t>
            </w:r>
          </w:p>
        </w:tc>
      </w:tr>
      <w:tr w:rsidR="000C36AE" w:rsidRPr="00004079" w14:paraId="159AD04D" w14:textId="77777777" w:rsidTr="005C749B">
        <w:tc>
          <w:tcPr>
            <w:tcW w:w="766" w:type="dxa"/>
          </w:tcPr>
          <w:p w14:paraId="66205FB1" w14:textId="6F35CF18" w:rsidR="000C36AE" w:rsidRPr="004671B8" w:rsidRDefault="000C36AE" w:rsidP="000C36AE">
            <w:pPr>
              <w:pStyle w:val="vgutTableText"/>
            </w:pPr>
            <w:r w:rsidRPr="004671B8">
              <w:lastRenderedPageBreak/>
              <w:t>8</w:t>
            </w:r>
          </w:p>
        </w:tc>
        <w:tc>
          <w:tcPr>
            <w:tcW w:w="2490" w:type="dxa"/>
          </w:tcPr>
          <w:p w14:paraId="0303EC0F" w14:textId="09434A3E" w:rsidR="000C36AE" w:rsidRPr="004671B8" w:rsidRDefault="000C36AE" w:rsidP="000C36AE">
            <w:pPr>
              <w:pStyle w:val="vgutTableText"/>
            </w:pPr>
            <w:r w:rsidRPr="004671B8">
              <w:t>Прием</w:t>
            </w:r>
            <w:r w:rsidR="00694C5E" w:rsidRPr="004671B8">
              <w:t>н</w:t>
            </w:r>
            <w:r w:rsidRPr="004671B8">
              <w:t>о-сдаточные испытания</w:t>
            </w:r>
          </w:p>
        </w:tc>
        <w:tc>
          <w:tcPr>
            <w:tcW w:w="1701" w:type="dxa"/>
          </w:tcPr>
          <w:p w14:paraId="4883BE5C" w14:textId="640CB850" w:rsidR="000C36AE" w:rsidRPr="004671B8" w:rsidRDefault="000C36AE" w:rsidP="000C36AE">
            <w:pPr>
              <w:pStyle w:val="vgutTableText"/>
            </w:pPr>
            <w:r w:rsidRPr="004671B8">
              <w:t>1 неделя</w:t>
            </w:r>
          </w:p>
        </w:tc>
        <w:tc>
          <w:tcPr>
            <w:tcW w:w="2835" w:type="dxa"/>
          </w:tcPr>
          <w:p w14:paraId="012AB123" w14:textId="16C4F4FE" w:rsidR="000C36AE" w:rsidRPr="004671B8" w:rsidRDefault="00FD499E" w:rsidP="000C36AE">
            <w:pPr>
              <w:pStyle w:val="vgutTableText"/>
            </w:pPr>
            <w:r w:rsidRPr="00FD499E">
              <w:t>Представление программы и документации комиссии, внесение результатов испытаний в ведомость</w:t>
            </w:r>
          </w:p>
        </w:tc>
        <w:tc>
          <w:tcPr>
            <w:tcW w:w="2409" w:type="dxa"/>
          </w:tcPr>
          <w:p w14:paraId="5DDA2A6F" w14:textId="1F78BAB5" w:rsidR="000C36AE" w:rsidRPr="004671B8" w:rsidRDefault="00FD499E" w:rsidP="000C36AE">
            <w:pPr>
              <w:pStyle w:val="vgutTableText"/>
            </w:pPr>
            <w:r w:rsidRPr="00FD499E">
              <w:t>Итоговая оценка</w:t>
            </w:r>
          </w:p>
        </w:tc>
      </w:tr>
    </w:tbl>
    <w:p w14:paraId="311F2D7F" w14:textId="77777777" w:rsidR="00710576" w:rsidRPr="00004079" w:rsidRDefault="00710576" w:rsidP="00710576">
      <w:pPr>
        <w:rPr>
          <w:highlight w:val="yellow"/>
        </w:rPr>
      </w:pPr>
    </w:p>
    <w:p w14:paraId="09127949" w14:textId="77777777" w:rsidR="000E06F3" w:rsidRPr="00004079" w:rsidRDefault="000E06F3">
      <w:pPr>
        <w:spacing w:before="0" w:after="200" w:line="276" w:lineRule="auto"/>
        <w:ind w:firstLine="0"/>
        <w:contextualSpacing w:val="0"/>
        <w:jc w:val="left"/>
        <w:rPr>
          <w:rFonts w:eastAsiaTheme="majorEastAsia" w:cs="Times New Roman"/>
          <w:b/>
          <w:bCs/>
          <w:noProof/>
          <w:szCs w:val="36"/>
          <w:highlight w:val="yellow"/>
        </w:rPr>
      </w:pPr>
      <w:r w:rsidRPr="00004079">
        <w:rPr>
          <w:highlight w:val="yellow"/>
        </w:rPr>
        <w:br w:type="page"/>
      </w:r>
    </w:p>
    <w:p w14:paraId="7E2B9E48" w14:textId="2D630905" w:rsidR="008F6FA6" w:rsidRPr="00FD499E" w:rsidRDefault="008F6FA6" w:rsidP="008F6FA6">
      <w:pPr>
        <w:pStyle w:val="1"/>
      </w:pPr>
      <w:bookmarkStart w:id="33" w:name="_Toc210254074"/>
      <w:r w:rsidRPr="00FD499E">
        <w:lastRenderedPageBreak/>
        <w:t>Требования к документированию</w:t>
      </w:r>
      <w:bookmarkEnd w:id="2"/>
      <w:bookmarkEnd w:id="3"/>
      <w:bookmarkEnd w:id="33"/>
    </w:p>
    <w:p w14:paraId="6C02B398" w14:textId="77777777" w:rsidR="00710576" w:rsidRPr="00FD499E" w:rsidRDefault="00710576" w:rsidP="00710576">
      <w:r w:rsidRPr="00FD499E">
        <w:t xml:space="preserve">Состав программной документации включает: </w:t>
      </w:r>
    </w:p>
    <w:p w14:paraId="3EB0AC67" w14:textId="77777777" w:rsidR="00710576" w:rsidRPr="00FD499E" w:rsidRDefault="00710576" w:rsidP="00B3654C">
      <w:pPr>
        <w:pStyle w:val="a0"/>
        <w:ind w:left="0" w:firstLine="851"/>
      </w:pPr>
      <w:r w:rsidRPr="00FD499E">
        <w:t>техническое задание;</w:t>
      </w:r>
    </w:p>
    <w:p w14:paraId="7B183DAB" w14:textId="22F45680" w:rsidR="00710576" w:rsidRPr="00FD499E" w:rsidRDefault="00FD499E" w:rsidP="00B3654C">
      <w:pPr>
        <w:pStyle w:val="a0"/>
        <w:ind w:left="0" w:firstLine="851"/>
      </w:pPr>
      <w:r w:rsidRPr="00FD499E">
        <w:t>руководство пользователя</w:t>
      </w:r>
      <w:r w:rsidR="00710576" w:rsidRPr="00FD499E">
        <w:t>.</w:t>
      </w:r>
    </w:p>
    <w:p w14:paraId="4B5DBF2F" w14:textId="667C5B05" w:rsidR="000E06F3" w:rsidRPr="00004079" w:rsidRDefault="000E06F3">
      <w:pPr>
        <w:spacing w:before="0" w:after="200" w:line="276" w:lineRule="auto"/>
        <w:ind w:firstLine="0"/>
        <w:contextualSpacing w:val="0"/>
        <w:jc w:val="left"/>
        <w:rPr>
          <w:highlight w:val="yellow"/>
        </w:rPr>
      </w:pPr>
      <w:r w:rsidRPr="00004079">
        <w:rPr>
          <w:highlight w:val="yellow"/>
        </w:rPr>
        <w:br w:type="page"/>
      </w:r>
    </w:p>
    <w:p w14:paraId="4BBCACB3" w14:textId="4E0BA5A5" w:rsidR="000E06F3" w:rsidRPr="003F35F6" w:rsidRDefault="000E06F3" w:rsidP="000E06F3">
      <w:pPr>
        <w:pStyle w:val="1"/>
      </w:pPr>
      <w:bookmarkStart w:id="34" w:name="_Toc210254075"/>
      <w:r w:rsidRPr="003F35F6">
        <w:lastRenderedPageBreak/>
        <w:t>Требования к приемно-сдаточным процедурам</w:t>
      </w:r>
      <w:bookmarkEnd w:id="34"/>
    </w:p>
    <w:p w14:paraId="57364BCD" w14:textId="372C4E2A" w:rsidR="00710576" w:rsidRPr="003F35F6" w:rsidRDefault="00710576" w:rsidP="00710576">
      <w:r w:rsidRPr="003F35F6">
        <w:t>Испытания проводятся комиссией, в лице заказчика, которым является Колледж ФГБОУ ВО «Вятский государственный университет», представленный преподавателе</w:t>
      </w:r>
      <w:r w:rsidR="003F35F6">
        <w:t>м учебной практики УП.03 – Долженковой Марией Львовной.</w:t>
      </w:r>
    </w:p>
    <w:p w14:paraId="5E935FF9" w14:textId="77777777" w:rsidR="00710576" w:rsidRPr="003F35F6" w:rsidRDefault="00710576" w:rsidP="00710576">
      <w:pPr>
        <w:spacing w:before="0"/>
      </w:pPr>
      <w:r w:rsidRPr="003F35F6">
        <w:t>Во время испытаний комиссия проверяет работу программы в соответствии со следующими позициями:  </w:t>
      </w:r>
    </w:p>
    <w:p w14:paraId="56D5C32D" w14:textId="210F7812" w:rsidR="00710576" w:rsidRPr="003F35F6" w:rsidRDefault="00710576" w:rsidP="00B3654C">
      <w:pPr>
        <w:pStyle w:val="a0"/>
        <w:ind w:left="0" w:firstLine="851"/>
      </w:pPr>
      <w:r w:rsidRPr="003F35F6">
        <w:t>набор функциональных тестов;  </w:t>
      </w:r>
    </w:p>
    <w:p w14:paraId="61AD6884" w14:textId="24948DF3" w:rsidR="00710576" w:rsidRPr="003F35F6" w:rsidRDefault="00710576" w:rsidP="00B3654C">
      <w:pPr>
        <w:pStyle w:val="a0"/>
        <w:ind w:left="0" w:firstLine="851"/>
      </w:pPr>
      <w:r w:rsidRPr="003F35F6">
        <w:t>корректное функционирование заданных в техническом задании функций;  </w:t>
      </w:r>
    </w:p>
    <w:p w14:paraId="548F819E" w14:textId="627788D4" w:rsidR="00710576" w:rsidRPr="003F35F6" w:rsidRDefault="00710576" w:rsidP="00B3654C">
      <w:pPr>
        <w:pStyle w:val="a0"/>
        <w:ind w:left="0" w:firstLine="851"/>
      </w:pPr>
      <w:r w:rsidRPr="003F35F6">
        <w:t>возможность функционирования на ПК с указанными минимальными системными требованиями.  </w:t>
      </w:r>
    </w:p>
    <w:p w14:paraId="58074105" w14:textId="2127ED9F" w:rsidR="00710576" w:rsidRPr="003F35F6" w:rsidRDefault="00710576" w:rsidP="003F35F6">
      <w:pPr>
        <w:spacing w:before="0"/>
      </w:pPr>
      <w:r w:rsidRPr="003F35F6">
        <w:t>Комиссии должны быть представлены эксплуатационные документы, разработанная программа и доклад.  </w:t>
      </w:r>
    </w:p>
    <w:sectPr w:rsidR="00710576" w:rsidRPr="003F35F6" w:rsidSect="00306635">
      <w:headerReference w:type="default" r:id="rId17"/>
      <w:pgSz w:w="11906" w:h="16838"/>
      <w:pgMar w:top="1134" w:right="567" w:bottom="1134" w:left="1134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07F86ED" w14:textId="77777777" w:rsidR="00DE3608" w:rsidRDefault="00DE3608">
      <w:pPr>
        <w:spacing w:before="0" w:line="240" w:lineRule="auto"/>
      </w:pPr>
      <w:r>
        <w:separator/>
      </w:r>
    </w:p>
  </w:endnote>
  <w:endnote w:type="continuationSeparator" w:id="0">
    <w:p w14:paraId="4C2ED86A" w14:textId="77777777" w:rsidR="00DE3608" w:rsidRDefault="00DE3608">
      <w:pPr>
        <w:spacing w:before="0" w:line="240" w:lineRule="auto"/>
      </w:pPr>
      <w:r>
        <w:continuationSeparator/>
      </w:r>
    </w:p>
  </w:endnote>
  <w:endnote w:type="continuationNotice" w:id="1">
    <w:p w14:paraId="4530DD55" w14:textId="77777777" w:rsidR="00DE3608" w:rsidRDefault="00DE3608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09FEAE4" w14:textId="77777777" w:rsidR="00DE3608" w:rsidRDefault="00DE3608" w:rsidP="00990EAC">
      <w:pPr>
        <w:spacing w:before="0" w:line="240" w:lineRule="auto"/>
      </w:pPr>
      <w:r>
        <w:separator/>
      </w:r>
    </w:p>
  </w:footnote>
  <w:footnote w:type="continuationSeparator" w:id="0">
    <w:p w14:paraId="34B432E1" w14:textId="77777777" w:rsidR="00DE3608" w:rsidRDefault="00DE3608" w:rsidP="00990EAC">
      <w:pPr>
        <w:spacing w:before="0" w:line="240" w:lineRule="auto"/>
      </w:pPr>
      <w:r>
        <w:continuationSeparator/>
      </w:r>
    </w:p>
  </w:footnote>
  <w:footnote w:type="continuationNotice" w:id="1">
    <w:p w14:paraId="19A334DA" w14:textId="77777777" w:rsidR="00DE3608" w:rsidRDefault="00DE3608">
      <w:pPr>
        <w:spacing w:before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B06B065" w14:textId="54B7B2D9" w:rsidR="0023221D" w:rsidRPr="00C17A21" w:rsidRDefault="0023221D" w:rsidP="00990EAC">
    <w:pPr>
      <w:pStyle w:val="ad"/>
      <w:ind w:firstLine="0"/>
      <w:jc w:val="center"/>
      <w:rPr>
        <w:rStyle w:val="af1"/>
        <w:lang w:val="en-US"/>
      </w:rPr>
    </w:pPr>
    <w:r w:rsidRPr="00C17A21">
      <w:rPr>
        <w:rStyle w:val="af1"/>
      </w:rPr>
      <w:fldChar w:fldCharType="begin"/>
    </w:r>
    <w:r w:rsidRPr="00C17A21">
      <w:rPr>
        <w:rStyle w:val="af1"/>
      </w:rPr>
      <w:instrText xml:space="preserve"> PAGE </w:instrText>
    </w:r>
    <w:r w:rsidRPr="00C17A21">
      <w:rPr>
        <w:rStyle w:val="af1"/>
      </w:rPr>
      <w:fldChar w:fldCharType="separate"/>
    </w:r>
    <w:r w:rsidR="00AA2EFB">
      <w:rPr>
        <w:rStyle w:val="af1"/>
        <w:noProof/>
      </w:rPr>
      <w:t>20</w:t>
    </w:r>
    <w:r w:rsidRPr="00C17A21">
      <w:rPr>
        <w:rStyle w:val="af1"/>
      </w:rPr>
      <w:fldChar w:fldCharType="end"/>
    </w:r>
  </w:p>
  <w:p w14:paraId="0AA9F560" w14:textId="77777777" w:rsidR="0023221D" w:rsidRPr="008E27BF" w:rsidRDefault="0023221D" w:rsidP="00990EAC">
    <w:pPr>
      <w:pStyle w:val="ad"/>
      <w:ind w:firstLine="0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C7602320"/>
    <w:lvl w:ilvl="0">
      <w:start w:val="1"/>
      <w:numFmt w:val="bullet"/>
      <w:pStyle w:val="a"/>
      <w:lvlText w:val=""/>
      <w:lvlJc w:val="left"/>
      <w:pPr>
        <w:ind w:left="1211" w:hanging="360"/>
      </w:pPr>
      <w:rPr>
        <w:rFonts w:ascii="Symbol" w:hAnsi="Symbol" w:hint="default"/>
      </w:rPr>
    </w:lvl>
  </w:abstractNum>
  <w:abstractNum w:abstractNumId="1">
    <w:nsid w:val="19E7744A"/>
    <w:multiLevelType w:val="hybridMultilevel"/>
    <w:tmpl w:val="ABE4C416"/>
    <w:lvl w:ilvl="0" w:tplc="D4660364">
      <w:start w:val="1"/>
      <w:numFmt w:val="decimal"/>
      <w:pStyle w:val="vguNumber"/>
      <w:lvlText w:val="%1)"/>
      <w:lvlJc w:val="left"/>
      <w:pPr>
        <w:ind w:left="1211" w:hanging="360"/>
      </w:pPr>
    </w:lvl>
    <w:lvl w:ilvl="1" w:tplc="73BED02C">
      <w:start w:val="1"/>
      <w:numFmt w:val="lowerLetter"/>
      <w:lvlText w:val="%2."/>
      <w:lvlJc w:val="left"/>
      <w:pPr>
        <w:ind w:left="1931" w:hanging="360"/>
      </w:pPr>
    </w:lvl>
    <w:lvl w:ilvl="2" w:tplc="BBCADF4C" w:tentative="1">
      <w:start w:val="1"/>
      <w:numFmt w:val="lowerRoman"/>
      <w:lvlText w:val="%3."/>
      <w:lvlJc w:val="right"/>
      <w:pPr>
        <w:ind w:left="2651" w:hanging="180"/>
      </w:pPr>
    </w:lvl>
    <w:lvl w:ilvl="3" w:tplc="07E671C6" w:tentative="1">
      <w:start w:val="1"/>
      <w:numFmt w:val="decimal"/>
      <w:lvlText w:val="%4."/>
      <w:lvlJc w:val="left"/>
      <w:pPr>
        <w:ind w:left="3371" w:hanging="360"/>
      </w:pPr>
    </w:lvl>
    <w:lvl w:ilvl="4" w:tplc="5C28D2F8" w:tentative="1">
      <w:start w:val="1"/>
      <w:numFmt w:val="lowerLetter"/>
      <w:lvlText w:val="%5."/>
      <w:lvlJc w:val="left"/>
      <w:pPr>
        <w:ind w:left="4091" w:hanging="360"/>
      </w:pPr>
    </w:lvl>
    <w:lvl w:ilvl="5" w:tplc="29002856" w:tentative="1">
      <w:start w:val="1"/>
      <w:numFmt w:val="lowerRoman"/>
      <w:lvlText w:val="%6."/>
      <w:lvlJc w:val="right"/>
      <w:pPr>
        <w:ind w:left="4811" w:hanging="180"/>
      </w:pPr>
    </w:lvl>
    <w:lvl w:ilvl="6" w:tplc="B922CF84" w:tentative="1">
      <w:start w:val="1"/>
      <w:numFmt w:val="decimal"/>
      <w:lvlText w:val="%7."/>
      <w:lvlJc w:val="left"/>
      <w:pPr>
        <w:ind w:left="5531" w:hanging="360"/>
      </w:pPr>
    </w:lvl>
    <w:lvl w:ilvl="7" w:tplc="AD68F384" w:tentative="1">
      <w:start w:val="1"/>
      <w:numFmt w:val="lowerLetter"/>
      <w:lvlText w:val="%8."/>
      <w:lvlJc w:val="left"/>
      <w:pPr>
        <w:ind w:left="6251" w:hanging="360"/>
      </w:pPr>
    </w:lvl>
    <w:lvl w:ilvl="8" w:tplc="A8E4DA02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>
    <w:nsid w:val="1AD47E7A"/>
    <w:multiLevelType w:val="multilevel"/>
    <w:tmpl w:val="9196B196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1286" w:hanging="576"/>
      </w:pPr>
      <w:rPr>
        <w:rFonts w:ascii="Times New Roman" w:hAnsi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ind w:left="1713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>
    <w:nsid w:val="2AE07DDF"/>
    <w:multiLevelType w:val="hybridMultilevel"/>
    <w:tmpl w:val="7076E1B0"/>
    <w:lvl w:ilvl="0" w:tplc="9B3CE014">
      <w:start w:val="1"/>
      <w:numFmt w:val="bullet"/>
      <w:pStyle w:val="a0"/>
      <w:lvlText w:val=""/>
      <w:lvlJc w:val="left"/>
      <w:pPr>
        <w:ind w:left="645" w:hanging="360"/>
      </w:pPr>
      <w:rPr>
        <w:rFonts w:ascii="Symbol" w:hAnsi="Symbol" w:hint="default"/>
      </w:rPr>
    </w:lvl>
    <w:lvl w:ilvl="1" w:tplc="145ECC2A">
      <w:start w:val="1"/>
      <w:numFmt w:val="bullet"/>
      <w:lvlText w:val=""/>
      <w:lvlJc w:val="left"/>
      <w:pPr>
        <w:ind w:left="1016" w:hanging="360"/>
      </w:pPr>
      <w:rPr>
        <w:rFonts w:ascii="Symbol" w:hAnsi="Symbol" w:hint="default"/>
      </w:rPr>
    </w:lvl>
    <w:lvl w:ilvl="2" w:tplc="0E6A7488" w:tentative="1">
      <w:start w:val="1"/>
      <w:numFmt w:val="bullet"/>
      <w:lvlText w:val=""/>
      <w:lvlJc w:val="left"/>
      <w:pPr>
        <w:ind w:left="1736" w:hanging="360"/>
      </w:pPr>
      <w:rPr>
        <w:rFonts w:ascii="Wingdings" w:hAnsi="Wingdings" w:hint="default"/>
      </w:rPr>
    </w:lvl>
    <w:lvl w:ilvl="3" w:tplc="1E367F3C" w:tentative="1">
      <w:start w:val="1"/>
      <w:numFmt w:val="bullet"/>
      <w:lvlText w:val=""/>
      <w:lvlJc w:val="left"/>
      <w:pPr>
        <w:ind w:left="2456" w:hanging="360"/>
      </w:pPr>
      <w:rPr>
        <w:rFonts w:ascii="Symbol" w:hAnsi="Symbol" w:hint="default"/>
      </w:rPr>
    </w:lvl>
    <w:lvl w:ilvl="4" w:tplc="822EAE72" w:tentative="1">
      <w:start w:val="1"/>
      <w:numFmt w:val="bullet"/>
      <w:lvlText w:val="o"/>
      <w:lvlJc w:val="left"/>
      <w:pPr>
        <w:ind w:left="3176" w:hanging="360"/>
      </w:pPr>
      <w:rPr>
        <w:rFonts w:ascii="Courier New" w:hAnsi="Courier New" w:cs="Courier New" w:hint="default"/>
      </w:rPr>
    </w:lvl>
    <w:lvl w:ilvl="5" w:tplc="DE2488E6" w:tentative="1">
      <w:start w:val="1"/>
      <w:numFmt w:val="bullet"/>
      <w:lvlText w:val=""/>
      <w:lvlJc w:val="left"/>
      <w:pPr>
        <w:ind w:left="3896" w:hanging="360"/>
      </w:pPr>
      <w:rPr>
        <w:rFonts w:ascii="Wingdings" w:hAnsi="Wingdings" w:hint="default"/>
      </w:rPr>
    </w:lvl>
    <w:lvl w:ilvl="6" w:tplc="6060B5FC" w:tentative="1">
      <w:start w:val="1"/>
      <w:numFmt w:val="bullet"/>
      <w:lvlText w:val=""/>
      <w:lvlJc w:val="left"/>
      <w:pPr>
        <w:ind w:left="4616" w:hanging="360"/>
      </w:pPr>
      <w:rPr>
        <w:rFonts w:ascii="Symbol" w:hAnsi="Symbol" w:hint="default"/>
      </w:rPr>
    </w:lvl>
    <w:lvl w:ilvl="7" w:tplc="F9A4B38A" w:tentative="1">
      <w:start w:val="1"/>
      <w:numFmt w:val="bullet"/>
      <w:lvlText w:val="o"/>
      <w:lvlJc w:val="left"/>
      <w:pPr>
        <w:ind w:left="5336" w:hanging="360"/>
      </w:pPr>
      <w:rPr>
        <w:rFonts w:ascii="Courier New" w:hAnsi="Courier New" w:cs="Courier New" w:hint="default"/>
      </w:rPr>
    </w:lvl>
    <w:lvl w:ilvl="8" w:tplc="3A8A30FE" w:tentative="1">
      <w:start w:val="1"/>
      <w:numFmt w:val="bullet"/>
      <w:lvlText w:val=""/>
      <w:lvlJc w:val="left"/>
      <w:pPr>
        <w:ind w:left="6056" w:hanging="360"/>
      </w:pPr>
      <w:rPr>
        <w:rFonts w:ascii="Wingdings" w:hAnsi="Wingdings" w:hint="default"/>
      </w:rPr>
    </w:lvl>
  </w:abstractNum>
  <w:abstractNum w:abstractNumId="4">
    <w:nsid w:val="312E6BA4"/>
    <w:multiLevelType w:val="hybridMultilevel"/>
    <w:tmpl w:val="566CD8BA"/>
    <w:lvl w:ilvl="0" w:tplc="98FEDC46">
      <w:start w:val="1"/>
      <w:numFmt w:val="russianUpper"/>
      <w:pStyle w:val="vguAdditionName"/>
      <w:lvlText w:val="Приложение %1."/>
      <w:lvlJc w:val="left"/>
      <w:pPr>
        <w:ind w:left="5607" w:hanging="360"/>
      </w:pPr>
      <w:rPr>
        <w:rFonts w:hint="default"/>
      </w:rPr>
    </w:lvl>
    <w:lvl w:ilvl="1" w:tplc="F1446014" w:tentative="1">
      <w:start w:val="1"/>
      <w:numFmt w:val="lowerLetter"/>
      <w:lvlText w:val="%2."/>
      <w:lvlJc w:val="left"/>
      <w:pPr>
        <w:ind w:left="3142" w:hanging="360"/>
      </w:pPr>
    </w:lvl>
    <w:lvl w:ilvl="2" w:tplc="7A348E7E" w:tentative="1">
      <w:start w:val="1"/>
      <w:numFmt w:val="lowerRoman"/>
      <w:lvlText w:val="%3."/>
      <w:lvlJc w:val="right"/>
      <w:pPr>
        <w:ind w:left="3862" w:hanging="180"/>
      </w:pPr>
    </w:lvl>
    <w:lvl w:ilvl="3" w:tplc="15A8153C" w:tentative="1">
      <w:start w:val="1"/>
      <w:numFmt w:val="decimal"/>
      <w:lvlText w:val="%4."/>
      <w:lvlJc w:val="left"/>
      <w:pPr>
        <w:ind w:left="4582" w:hanging="360"/>
      </w:pPr>
    </w:lvl>
    <w:lvl w:ilvl="4" w:tplc="F03A973A" w:tentative="1">
      <w:start w:val="1"/>
      <w:numFmt w:val="lowerLetter"/>
      <w:lvlText w:val="%5."/>
      <w:lvlJc w:val="left"/>
      <w:pPr>
        <w:ind w:left="5302" w:hanging="360"/>
      </w:pPr>
    </w:lvl>
    <w:lvl w:ilvl="5" w:tplc="1E46B678" w:tentative="1">
      <w:start w:val="1"/>
      <w:numFmt w:val="lowerRoman"/>
      <w:lvlText w:val="%6."/>
      <w:lvlJc w:val="right"/>
      <w:pPr>
        <w:ind w:left="6022" w:hanging="180"/>
      </w:pPr>
    </w:lvl>
    <w:lvl w:ilvl="6" w:tplc="D256E6B2" w:tentative="1">
      <w:start w:val="1"/>
      <w:numFmt w:val="decimal"/>
      <w:lvlText w:val="%7."/>
      <w:lvlJc w:val="left"/>
      <w:pPr>
        <w:ind w:left="6742" w:hanging="360"/>
      </w:pPr>
    </w:lvl>
    <w:lvl w:ilvl="7" w:tplc="FBF204E4" w:tentative="1">
      <w:start w:val="1"/>
      <w:numFmt w:val="lowerLetter"/>
      <w:lvlText w:val="%8."/>
      <w:lvlJc w:val="left"/>
      <w:pPr>
        <w:ind w:left="7462" w:hanging="360"/>
      </w:pPr>
    </w:lvl>
    <w:lvl w:ilvl="8" w:tplc="1D06E19A" w:tentative="1">
      <w:start w:val="1"/>
      <w:numFmt w:val="lowerRoman"/>
      <w:lvlText w:val="%9."/>
      <w:lvlJc w:val="right"/>
      <w:pPr>
        <w:ind w:left="8182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D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1" w:alternateStyleNames="1"/>
  <w:stylePaneSortMethod w:val="0000"/>
  <w:defaultTabStop w:val="2126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5A26"/>
    <w:rsid w:val="0000190E"/>
    <w:rsid w:val="00003AF1"/>
    <w:rsid w:val="00004079"/>
    <w:rsid w:val="00005EAB"/>
    <w:rsid w:val="00007688"/>
    <w:rsid w:val="00015480"/>
    <w:rsid w:val="00020144"/>
    <w:rsid w:val="00020C2C"/>
    <w:rsid w:val="00020EB8"/>
    <w:rsid w:val="0002112C"/>
    <w:rsid w:val="00024473"/>
    <w:rsid w:val="00026785"/>
    <w:rsid w:val="0002720A"/>
    <w:rsid w:val="00030CC7"/>
    <w:rsid w:val="00032359"/>
    <w:rsid w:val="00033833"/>
    <w:rsid w:val="00035A26"/>
    <w:rsid w:val="00037B3E"/>
    <w:rsid w:val="00040D1E"/>
    <w:rsid w:val="0004336A"/>
    <w:rsid w:val="00044093"/>
    <w:rsid w:val="00046056"/>
    <w:rsid w:val="00051403"/>
    <w:rsid w:val="0005745E"/>
    <w:rsid w:val="00061F64"/>
    <w:rsid w:val="00066F6D"/>
    <w:rsid w:val="00074182"/>
    <w:rsid w:val="00076A21"/>
    <w:rsid w:val="000771B3"/>
    <w:rsid w:val="00077EE9"/>
    <w:rsid w:val="0008146F"/>
    <w:rsid w:val="000829D9"/>
    <w:rsid w:val="00082A58"/>
    <w:rsid w:val="00084AE5"/>
    <w:rsid w:val="00090003"/>
    <w:rsid w:val="000921A4"/>
    <w:rsid w:val="000934BA"/>
    <w:rsid w:val="00094729"/>
    <w:rsid w:val="00096EC7"/>
    <w:rsid w:val="000A022B"/>
    <w:rsid w:val="000A2AFC"/>
    <w:rsid w:val="000A537A"/>
    <w:rsid w:val="000A69A5"/>
    <w:rsid w:val="000B1944"/>
    <w:rsid w:val="000C0C5D"/>
    <w:rsid w:val="000C2A5F"/>
    <w:rsid w:val="000C36AE"/>
    <w:rsid w:val="000C7B86"/>
    <w:rsid w:val="000C7DE5"/>
    <w:rsid w:val="000D12C7"/>
    <w:rsid w:val="000D3006"/>
    <w:rsid w:val="000D38ED"/>
    <w:rsid w:val="000D3A15"/>
    <w:rsid w:val="000D3E8C"/>
    <w:rsid w:val="000E06F3"/>
    <w:rsid w:val="000E10F3"/>
    <w:rsid w:val="000E6490"/>
    <w:rsid w:val="000E7F6E"/>
    <w:rsid w:val="000F18B7"/>
    <w:rsid w:val="000F6B27"/>
    <w:rsid w:val="001022D2"/>
    <w:rsid w:val="00104146"/>
    <w:rsid w:val="00105DEB"/>
    <w:rsid w:val="00106B06"/>
    <w:rsid w:val="00107C10"/>
    <w:rsid w:val="00111886"/>
    <w:rsid w:val="0011316B"/>
    <w:rsid w:val="001157C8"/>
    <w:rsid w:val="00116230"/>
    <w:rsid w:val="0011660F"/>
    <w:rsid w:val="001216A0"/>
    <w:rsid w:val="001223A9"/>
    <w:rsid w:val="001238DC"/>
    <w:rsid w:val="001275E2"/>
    <w:rsid w:val="00127A5A"/>
    <w:rsid w:val="0013162A"/>
    <w:rsid w:val="0013287A"/>
    <w:rsid w:val="00136DBA"/>
    <w:rsid w:val="00146F30"/>
    <w:rsid w:val="00150617"/>
    <w:rsid w:val="001518D6"/>
    <w:rsid w:val="00153D1E"/>
    <w:rsid w:val="001541DE"/>
    <w:rsid w:val="0015573E"/>
    <w:rsid w:val="00155A8D"/>
    <w:rsid w:val="00157222"/>
    <w:rsid w:val="001574A1"/>
    <w:rsid w:val="0016119C"/>
    <w:rsid w:val="001667A3"/>
    <w:rsid w:val="001673EC"/>
    <w:rsid w:val="00172DBA"/>
    <w:rsid w:val="00175AA9"/>
    <w:rsid w:val="00177770"/>
    <w:rsid w:val="00177B40"/>
    <w:rsid w:val="00186EFA"/>
    <w:rsid w:val="00187126"/>
    <w:rsid w:val="0019044F"/>
    <w:rsid w:val="001907B1"/>
    <w:rsid w:val="0019279B"/>
    <w:rsid w:val="00194E75"/>
    <w:rsid w:val="00196FDE"/>
    <w:rsid w:val="001A12C2"/>
    <w:rsid w:val="001A3104"/>
    <w:rsid w:val="001A50A1"/>
    <w:rsid w:val="001A634A"/>
    <w:rsid w:val="001B065B"/>
    <w:rsid w:val="001B0CED"/>
    <w:rsid w:val="001B0E64"/>
    <w:rsid w:val="001B3C9B"/>
    <w:rsid w:val="001B7597"/>
    <w:rsid w:val="001B794F"/>
    <w:rsid w:val="001C1A43"/>
    <w:rsid w:val="001C34CA"/>
    <w:rsid w:val="001C5BAA"/>
    <w:rsid w:val="001D32B1"/>
    <w:rsid w:val="001D3FB1"/>
    <w:rsid w:val="001E68BD"/>
    <w:rsid w:val="001E7A64"/>
    <w:rsid w:val="001F3341"/>
    <w:rsid w:val="001F3C1A"/>
    <w:rsid w:val="001F5E9C"/>
    <w:rsid w:val="001F61FC"/>
    <w:rsid w:val="00201509"/>
    <w:rsid w:val="00221A41"/>
    <w:rsid w:val="0022207C"/>
    <w:rsid w:val="0023221D"/>
    <w:rsid w:val="00234403"/>
    <w:rsid w:val="00234BD7"/>
    <w:rsid w:val="0023504B"/>
    <w:rsid w:val="00241C37"/>
    <w:rsid w:val="00244671"/>
    <w:rsid w:val="00244AD0"/>
    <w:rsid w:val="0024534C"/>
    <w:rsid w:val="002467B9"/>
    <w:rsid w:val="002469D0"/>
    <w:rsid w:val="002502BF"/>
    <w:rsid w:val="00256697"/>
    <w:rsid w:val="00263185"/>
    <w:rsid w:val="0026423B"/>
    <w:rsid w:val="00267CFD"/>
    <w:rsid w:val="00270C38"/>
    <w:rsid w:val="00273FA7"/>
    <w:rsid w:val="00274A52"/>
    <w:rsid w:val="00276CAB"/>
    <w:rsid w:val="00277614"/>
    <w:rsid w:val="00287E94"/>
    <w:rsid w:val="00291567"/>
    <w:rsid w:val="00292B29"/>
    <w:rsid w:val="00293905"/>
    <w:rsid w:val="002952BC"/>
    <w:rsid w:val="00295D9C"/>
    <w:rsid w:val="00296367"/>
    <w:rsid w:val="00296BBF"/>
    <w:rsid w:val="002A514A"/>
    <w:rsid w:val="002A56D9"/>
    <w:rsid w:val="002A56F4"/>
    <w:rsid w:val="002B25C8"/>
    <w:rsid w:val="002B4F20"/>
    <w:rsid w:val="002C1982"/>
    <w:rsid w:val="002D354A"/>
    <w:rsid w:val="002D40DE"/>
    <w:rsid w:val="002D5B25"/>
    <w:rsid w:val="002D5ED0"/>
    <w:rsid w:val="002E28E9"/>
    <w:rsid w:val="002E4F09"/>
    <w:rsid w:val="002E7293"/>
    <w:rsid w:val="002F071F"/>
    <w:rsid w:val="002F15DD"/>
    <w:rsid w:val="002F1661"/>
    <w:rsid w:val="00303DC8"/>
    <w:rsid w:val="00305CF6"/>
    <w:rsid w:val="00306635"/>
    <w:rsid w:val="00311E97"/>
    <w:rsid w:val="00312125"/>
    <w:rsid w:val="00312254"/>
    <w:rsid w:val="00312F95"/>
    <w:rsid w:val="00314D38"/>
    <w:rsid w:val="00316615"/>
    <w:rsid w:val="00317BF7"/>
    <w:rsid w:val="00320F6A"/>
    <w:rsid w:val="00323F6E"/>
    <w:rsid w:val="003241D8"/>
    <w:rsid w:val="00326605"/>
    <w:rsid w:val="0033011B"/>
    <w:rsid w:val="00336B0A"/>
    <w:rsid w:val="00342964"/>
    <w:rsid w:val="00344BE5"/>
    <w:rsid w:val="00347071"/>
    <w:rsid w:val="00347678"/>
    <w:rsid w:val="00347738"/>
    <w:rsid w:val="00350180"/>
    <w:rsid w:val="00351631"/>
    <w:rsid w:val="0035261B"/>
    <w:rsid w:val="00354C5D"/>
    <w:rsid w:val="003552A3"/>
    <w:rsid w:val="00360C9D"/>
    <w:rsid w:val="003635E3"/>
    <w:rsid w:val="003641F9"/>
    <w:rsid w:val="00364740"/>
    <w:rsid w:val="00364D74"/>
    <w:rsid w:val="003651B0"/>
    <w:rsid w:val="00366519"/>
    <w:rsid w:val="00370436"/>
    <w:rsid w:val="003711B3"/>
    <w:rsid w:val="00372C9E"/>
    <w:rsid w:val="00374EF9"/>
    <w:rsid w:val="0037571A"/>
    <w:rsid w:val="00380D25"/>
    <w:rsid w:val="00386F3E"/>
    <w:rsid w:val="00387E10"/>
    <w:rsid w:val="0039087B"/>
    <w:rsid w:val="003908BA"/>
    <w:rsid w:val="00390C92"/>
    <w:rsid w:val="00390EAB"/>
    <w:rsid w:val="003915BE"/>
    <w:rsid w:val="003939A0"/>
    <w:rsid w:val="00393F45"/>
    <w:rsid w:val="003962BB"/>
    <w:rsid w:val="00396F1C"/>
    <w:rsid w:val="00397496"/>
    <w:rsid w:val="003A1277"/>
    <w:rsid w:val="003A4E95"/>
    <w:rsid w:val="003A546E"/>
    <w:rsid w:val="003A6337"/>
    <w:rsid w:val="003B14F6"/>
    <w:rsid w:val="003B17AA"/>
    <w:rsid w:val="003B4DB9"/>
    <w:rsid w:val="003C2810"/>
    <w:rsid w:val="003D060F"/>
    <w:rsid w:val="003D114D"/>
    <w:rsid w:val="003D3E93"/>
    <w:rsid w:val="003D61D2"/>
    <w:rsid w:val="003E0217"/>
    <w:rsid w:val="003E09BF"/>
    <w:rsid w:val="003E1A1B"/>
    <w:rsid w:val="003E22A5"/>
    <w:rsid w:val="003E3B91"/>
    <w:rsid w:val="003E58AE"/>
    <w:rsid w:val="003E6AC1"/>
    <w:rsid w:val="003E6BCD"/>
    <w:rsid w:val="003E72CD"/>
    <w:rsid w:val="003F35F6"/>
    <w:rsid w:val="003F3F0D"/>
    <w:rsid w:val="003F73C7"/>
    <w:rsid w:val="00410843"/>
    <w:rsid w:val="0041094C"/>
    <w:rsid w:val="00412E47"/>
    <w:rsid w:val="00417CE4"/>
    <w:rsid w:val="004243EF"/>
    <w:rsid w:val="00426096"/>
    <w:rsid w:val="004319D4"/>
    <w:rsid w:val="004347A5"/>
    <w:rsid w:val="004359B7"/>
    <w:rsid w:val="00442256"/>
    <w:rsid w:val="00443DEC"/>
    <w:rsid w:val="00447629"/>
    <w:rsid w:val="00451E07"/>
    <w:rsid w:val="00455936"/>
    <w:rsid w:val="0045599D"/>
    <w:rsid w:val="00457AD6"/>
    <w:rsid w:val="004605D9"/>
    <w:rsid w:val="004635A7"/>
    <w:rsid w:val="004671B8"/>
    <w:rsid w:val="004677DC"/>
    <w:rsid w:val="0047103D"/>
    <w:rsid w:val="00471FE2"/>
    <w:rsid w:val="00472A19"/>
    <w:rsid w:val="004751C7"/>
    <w:rsid w:val="004755D9"/>
    <w:rsid w:val="00475A10"/>
    <w:rsid w:val="004767CD"/>
    <w:rsid w:val="00476FB3"/>
    <w:rsid w:val="00477484"/>
    <w:rsid w:val="0048416D"/>
    <w:rsid w:val="00496938"/>
    <w:rsid w:val="0049706E"/>
    <w:rsid w:val="004A0E13"/>
    <w:rsid w:val="004A34C3"/>
    <w:rsid w:val="004A70AA"/>
    <w:rsid w:val="004A7A41"/>
    <w:rsid w:val="004B0C8E"/>
    <w:rsid w:val="004B0F88"/>
    <w:rsid w:val="004B2D41"/>
    <w:rsid w:val="004B3107"/>
    <w:rsid w:val="004B3C34"/>
    <w:rsid w:val="004B7636"/>
    <w:rsid w:val="004C316A"/>
    <w:rsid w:val="004C5524"/>
    <w:rsid w:val="004C5F8F"/>
    <w:rsid w:val="004C6859"/>
    <w:rsid w:val="004D038B"/>
    <w:rsid w:val="004D041E"/>
    <w:rsid w:val="004D4DE6"/>
    <w:rsid w:val="004D5608"/>
    <w:rsid w:val="004D5C2D"/>
    <w:rsid w:val="004E056B"/>
    <w:rsid w:val="004E0EE3"/>
    <w:rsid w:val="004F17FD"/>
    <w:rsid w:val="004F1A8F"/>
    <w:rsid w:val="004F289B"/>
    <w:rsid w:val="004F3D00"/>
    <w:rsid w:val="004F4D49"/>
    <w:rsid w:val="005008C8"/>
    <w:rsid w:val="005017B0"/>
    <w:rsid w:val="00503505"/>
    <w:rsid w:val="005040DD"/>
    <w:rsid w:val="0051150B"/>
    <w:rsid w:val="00512B60"/>
    <w:rsid w:val="00514790"/>
    <w:rsid w:val="00514894"/>
    <w:rsid w:val="00514B8C"/>
    <w:rsid w:val="00514CFD"/>
    <w:rsid w:val="00522B60"/>
    <w:rsid w:val="00523FCD"/>
    <w:rsid w:val="00524056"/>
    <w:rsid w:val="005261CD"/>
    <w:rsid w:val="00530053"/>
    <w:rsid w:val="005319D9"/>
    <w:rsid w:val="00531E80"/>
    <w:rsid w:val="005343A0"/>
    <w:rsid w:val="005343B2"/>
    <w:rsid w:val="00536332"/>
    <w:rsid w:val="005364A3"/>
    <w:rsid w:val="005377FA"/>
    <w:rsid w:val="00541DD4"/>
    <w:rsid w:val="00544617"/>
    <w:rsid w:val="00545C34"/>
    <w:rsid w:val="0055047F"/>
    <w:rsid w:val="005505A9"/>
    <w:rsid w:val="005524E9"/>
    <w:rsid w:val="00554344"/>
    <w:rsid w:val="00554E5B"/>
    <w:rsid w:val="00555E69"/>
    <w:rsid w:val="00557641"/>
    <w:rsid w:val="0056079D"/>
    <w:rsid w:val="00561F8C"/>
    <w:rsid w:val="0057389A"/>
    <w:rsid w:val="0057406B"/>
    <w:rsid w:val="00574824"/>
    <w:rsid w:val="00576138"/>
    <w:rsid w:val="005764B1"/>
    <w:rsid w:val="00577657"/>
    <w:rsid w:val="0058207D"/>
    <w:rsid w:val="00583827"/>
    <w:rsid w:val="00584E3E"/>
    <w:rsid w:val="00585519"/>
    <w:rsid w:val="00585EB0"/>
    <w:rsid w:val="00585F85"/>
    <w:rsid w:val="005912F3"/>
    <w:rsid w:val="00592879"/>
    <w:rsid w:val="00593DAF"/>
    <w:rsid w:val="00595331"/>
    <w:rsid w:val="005972E7"/>
    <w:rsid w:val="005A188B"/>
    <w:rsid w:val="005A2668"/>
    <w:rsid w:val="005A4E60"/>
    <w:rsid w:val="005B38F3"/>
    <w:rsid w:val="005B5089"/>
    <w:rsid w:val="005C2564"/>
    <w:rsid w:val="005C3B12"/>
    <w:rsid w:val="005C65CF"/>
    <w:rsid w:val="005C749B"/>
    <w:rsid w:val="005C7EF3"/>
    <w:rsid w:val="005D1D9F"/>
    <w:rsid w:val="005D28BA"/>
    <w:rsid w:val="005D2D59"/>
    <w:rsid w:val="005D4ECA"/>
    <w:rsid w:val="005E1731"/>
    <w:rsid w:val="005E38E8"/>
    <w:rsid w:val="005E439B"/>
    <w:rsid w:val="005E5BCC"/>
    <w:rsid w:val="005E7941"/>
    <w:rsid w:val="005F0877"/>
    <w:rsid w:val="005F0B98"/>
    <w:rsid w:val="005F0BB8"/>
    <w:rsid w:val="005F38F4"/>
    <w:rsid w:val="005F3AA9"/>
    <w:rsid w:val="005F4B5D"/>
    <w:rsid w:val="006007E9"/>
    <w:rsid w:val="006030ED"/>
    <w:rsid w:val="00606C43"/>
    <w:rsid w:val="00613348"/>
    <w:rsid w:val="00614C90"/>
    <w:rsid w:val="00617D1B"/>
    <w:rsid w:val="00620630"/>
    <w:rsid w:val="006252D8"/>
    <w:rsid w:val="0062534D"/>
    <w:rsid w:val="006267F9"/>
    <w:rsid w:val="00627BC1"/>
    <w:rsid w:val="00631582"/>
    <w:rsid w:val="006324C6"/>
    <w:rsid w:val="006343F1"/>
    <w:rsid w:val="00635BBA"/>
    <w:rsid w:val="0063663F"/>
    <w:rsid w:val="00636E3B"/>
    <w:rsid w:val="00642691"/>
    <w:rsid w:val="00642FB9"/>
    <w:rsid w:val="0064397A"/>
    <w:rsid w:val="00645BED"/>
    <w:rsid w:val="0064643E"/>
    <w:rsid w:val="006546E4"/>
    <w:rsid w:val="00660A7B"/>
    <w:rsid w:val="00661775"/>
    <w:rsid w:val="006638C9"/>
    <w:rsid w:val="006652DC"/>
    <w:rsid w:val="006673D6"/>
    <w:rsid w:val="006706E0"/>
    <w:rsid w:val="00671CDE"/>
    <w:rsid w:val="006721C6"/>
    <w:rsid w:val="006729D0"/>
    <w:rsid w:val="0067333C"/>
    <w:rsid w:val="00692161"/>
    <w:rsid w:val="00693105"/>
    <w:rsid w:val="00694C5E"/>
    <w:rsid w:val="00695762"/>
    <w:rsid w:val="00695763"/>
    <w:rsid w:val="006A3648"/>
    <w:rsid w:val="006A4E6C"/>
    <w:rsid w:val="006A534C"/>
    <w:rsid w:val="006A5DFD"/>
    <w:rsid w:val="006A5E78"/>
    <w:rsid w:val="006A7667"/>
    <w:rsid w:val="006B6D22"/>
    <w:rsid w:val="006C1F2B"/>
    <w:rsid w:val="006C4C80"/>
    <w:rsid w:val="006D1540"/>
    <w:rsid w:val="006D422E"/>
    <w:rsid w:val="006D46A3"/>
    <w:rsid w:val="006E2AEB"/>
    <w:rsid w:val="006E4EA7"/>
    <w:rsid w:val="006E62EB"/>
    <w:rsid w:val="006E7B7F"/>
    <w:rsid w:val="006F3E86"/>
    <w:rsid w:val="006F512D"/>
    <w:rsid w:val="00701738"/>
    <w:rsid w:val="00702405"/>
    <w:rsid w:val="00706D32"/>
    <w:rsid w:val="00710576"/>
    <w:rsid w:val="0071279D"/>
    <w:rsid w:val="007157E7"/>
    <w:rsid w:val="0071745E"/>
    <w:rsid w:val="00717B43"/>
    <w:rsid w:val="0072009D"/>
    <w:rsid w:val="00723EB9"/>
    <w:rsid w:val="007302D2"/>
    <w:rsid w:val="00733083"/>
    <w:rsid w:val="00734791"/>
    <w:rsid w:val="00736706"/>
    <w:rsid w:val="00740E33"/>
    <w:rsid w:val="00741EC2"/>
    <w:rsid w:val="00742650"/>
    <w:rsid w:val="00743817"/>
    <w:rsid w:val="007445A3"/>
    <w:rsid w:val="00744653"/>
    <w:rsid w:val="00747AA0"/>
    <w:rsid w:val="007522DD"/>
    <w:rsid w:val="00752441"/>
    <w:rsid w:val="00752A6E"/>
    <w:rsid w:val="007630D2"/>
    <w:rsid w:val="007661F7"/>
    <w:rsid w:val="0076691E"/>
    <w:rsid w:val="00770291"/>
    <w:rsid w:val="007703BB"/>
    <w:rsid w:val="00772174"/>
    <w:rsid w:val="00773671"/>
    <w:rsid w:val="00773EC7"/>
    <w:rsid w:val="00774663"/>
    <w:rsid w:val="00775FCB"/>
    <w:rsid w:val="007820ED"/>
    <w:rsid w:val="00782187"/>
    <w:rsid w:val="00792F3B"/>
    <w:rsid w:val="00794EFE"/>
    <w:rsid w:val="0079511F"/>
    <w:rsid w:val="007A0770"/>
    <w:rsid w:val="007A12A1"/>
    <w:rsid w:val="007A3137"/>
    <w:rsid w:val="007A4287"/>
    <w:rsid w:val="007A44EC"/>
    <w:rsid w:val="007A670B"/>
    <w:rsid w:val="007A6C6C"/>
    <w:rsid w:val="007B14BE"/>
    <w:rsid w:val="007B2E9D"/>
    <w:rsid w:val="007B6E95"/>
    <w:rsid w:val="007B79AA"/>
    <w:rsid w:val="007C2693"/>
    <w:rsid w:val="007C5DA6"/>
    <w:rsid w:val="007C62B1"/>
    <w:rsid w:val="007C648D"/>
    <w:rsid w:val="007C6517"/>
    <w:rsid w:val="007C658E"/>
    <w:rsid w:val="007C708B"/>
    <w:rsid w:val="007C7EBD"/>
    <w:rsid w:val="007D189A"/>
    <w:rsid w:val="007D18D6"/>
    <w:rsid w:val="007D45F6"/>
    <w:rsid w:val="007D51A6"/>
    <w:rsid w:val="007E4376"/>
    <w:rsid w:val="007E5055"/>
    <w:rsid w:val="007E742A"/>
    <w:rsid w:val="007E7DEB"/>
    <w:rsid w:val="007F4FE2"/>
    <w:rsid w:val="007F6F16"/>
    <w:rsid w:val="007F712A"/>
    <w:rsid w:val="00801271"/>
    <w:rsid w:val="00801482"/>
    <w:rsid w:val="008047D0"/>
    <w:rsid w:val="00806087"/>
    <w:rsid w:val="00810283"/>
    <w:rsid w:val="0081256F"/>
    <w:rsid w:val="0081417D"/>
    <w:rsid w:val="00815163"/>
    <w:rsid w:val="00815197"/>
    <w:rsid w:val="00816AE0"/>
    <w:rsid w:val="00816EF1"/>
    <w:rsid w:val="0081737B"/>
    <w:rsid w:val="008233FB"/>
    <w:rsid w:val="0082377F"/>
    <w:rsid w:val="008239DB"/>
    <w:rsid w:val="00823AFE"/>
    <w:rsid w:val="00831EFE"/>
    <w:rsid w:val="00840B8C"/>
    <w:rsid w:val="008416CF"/>
    <w:rsid w:val="0084418D"/>
    <w:rsid w:val="008470E0"/>
    <w:rsid w:val="00847368"/>
    <w:rsid w:val="00847DEE"/>
    <w:rsid w:val="00851CEE"/>
    <w:rsid w:val="00853022"/>
    <w:rsid w:val="00854593"/>
    <w:rsid w:val="00856459"/>
    <w:rsid w:val="0085706A"/>
    <w:rsid w:val="00860561"/>
    <w:rsid w:val="008607ED"/>
    <w:rsid w:val="00860B07"/>
    <w:rsid w:val="00860B60"/>
    <w:rsid w:val="008642EF"/>
    <w:rsid w:val="00866914"/>
    <w:rsid w:val="00873C68"/>
    <w:rsid w:val="00873FA2"/>
    <w:rsid w:val="008821B6"/>
    <w:rsid w:val="00882795"/>
    <w:rsid w:val="00882B37"/>
    <w:rsid w:val="00885D76"/>
    <w:rsid w:val="00887461"/>
    <w:rsid w:val="00890542"/>
    <w:rsid w:val="008913CD"/>
    <w:rsid w:val="0089192C"/>
    <w:rsid w:val="00895567"/>
    <w:rsid w:val="008A121B"/>
    <w:rsid w:val="008A19F3"/>
    <w:rsid w:val="008A3C7E"/>
    <w:rsid w:val="008A447D"/>
    <w:rsid w:val="008A7235"/>
    <w:rsid w:val="008B1494"/>
    <w:rsid w:val="008B1742"/>
    <w:rsid w:val="008B2FF6"/>
    <w:rsid w:val="008B358C"/>
    <w:rsid w:val="008B3835"/>
    <w:rsid w:val="008B5671"/>
    <w:rsid w:val="008B57AD"/>
    <w:rsid w:val="008C0D47"/>
    <w:rsid w:val="008C2900"/>
    <w:rsid w:val="008C30AA"/>
    <w:rsid w:val="008C3D9C"/>
    <w:rsid w:val="008C6310"/>
    <w:rsid w:val="008C63B5"/>
    <w:rsid w:val="008C7FE7"/>
    <w:rsid w:val="008D417C"/>
    <w:rsid w:val="008D5505"/>
    <w:rsid w:val="008D6356"/>
    <w:rsid w:val="008E007E"/>
    <w:rsid w:val="008F4105"/>
    <w:rsid w:val="008F656C"/>
    <w:rsid w:val="008F6FA6"/>
    <w:rsid w:val="00907058"/>
    <w:rsid w:val="0090747E"/>
    <w:rsid w:val="009078D1"/>
    <w:rsid w:val="00912AA6"/>
    <w:rsid w:val="009156C9"/>
    <w:rsid w:val="0092285C"/>
    <w:rsid w:val="00922A0E"/>
    <w:rsid w:val="009236FA"/>
    <w:rsid w:val="00930B24"/>
    <w:rsid w:val="00931494"/>
    <w:rsid w:val="00940731"/>
    <w:rsid w:val="00941637"/>
    <w:rsid w:val="00944557"/>
    <w:rsid w:val="00946002"/>
    <w:rsid w:val="00946800"/>
    <w:rsid w:val="00950955"/>
    <w:rsid w:val="0095138C"/>
    <w:rsid w:val="0095256F"/>
    <w:rsid w:val="0095519B"/>
    <w:rsid w:val="00955863"/>
    <w:rsid w:val="00957C73"/>
    <w:rsid w:val="00962BF3"/>
    <w:rsid w:val="0096798D"/>
    <w:rsid w:val="00967B3C"/>
    <w:rsid w:val="00970E98"/>
    <w:rsid w:val="009730DA"/>
    <w:rsid w:val="0097494B"/>
    <w:rsid w:val="0097511E"/>
    <w:rsid w:val="0098081B"/>
    <w:rsid w:val="0098133E"/>
    <w:rsid w:val="009863FC"/>
    <w:rsid w:val="0098708B"/>
    <w:rsid w:val="00987A4E"/>
    <w:rsid w:val="00990EAC"/>
    <w:rsid w:val="00991D11"/>
    <w:rsid w:val="0099717C"/>
    <w:rsid w:val="00997825"/>
    <w:rsid w:val="009A1448"/>
    <w:rsid w:val="009A1AA4"/>
    <w:rsid w:val="009A1CB3"/>
    <w:rsid w:val="009A70B4"/>
    <w:rsid w:val="009A78AA"/>
    <w:rsid w:val="009A79D1"/>
    <w:rsid w:val="009A7B57"/>
    <w:rsid w:val="009B0263"/>
    <w:rsid w:val="009B24E7"/>
    <w:rsid w:val="009B7A24"/>
    <w:rsid w:val="009C0287"/>
    <w:rsid w:val="009C04FB"/>
    <w:rsid w:val="009C120D"/>
    <w:rsid w:val="009C15AC"/>
    <w:rsid w:val="009C1E84"/>
    <w:rsid w:val="009C23C0"/>
    <w:rsid w:val="009C2712"/>
    <w:rsid w:val="009C36DE"/>
    <w:rsid w:val="009C5201"/>
    <w:rsid w:val="009C62A8"/>
    <w:rsid w:val="009C6785"/>
    <w:rsid w:val="009C6F12"/>
    <w:rsid w:val="009C7D66"/>
    <w:rsid w:val="009D477E"/>
    <w:rsid w:val="009D483E"/>
    <w:rsid w:val="009D5528"/>
    <w:rsid w:val="009D6117"/>
    <w:rsid w:val="009D69EC"/>
    <w:rsid w:val="009D6F8E"/>
    <w:rsid w:val="009E11B6"/>
    <w:rsid w:val="009E49AC"/>
    <w:rsid w:val="009F1C8A"/>
    <w:rsid w:val="009F59D7"/>
    <w:rsid w:val="00A00224"/>
    <w:rsid w:val="00A01FF4"/>
    <w:rsid w:val="00A0279B"/>
    <w:rsid w:val="00A06116"/>
    <w:rsid w:val="00A11604"/>
    <w:rsid w:val="00A17240"/>
    <w:rsid w:val="00A207C4"/>
    <w:rsid w:val="00A22E7D"/>
    <w:rsid w:val="00A23DAC"/>
    <w:rsid w:val="00A24D5F"/>
    <w:rsid w:val="00A26122"/>
    <w:rsid w:val="00A328A8"/>
    <w:rsid w:val="00A34F8A"/>
    <w:rsid w:val="00A351C0"/>
    <w:rsid w:val="00A3550C"/>
    <w:rsid w:val="00A361B6"/>
    <w:rsid w:val="00A43971"/>
    <w:rsid w:val="00A43D43"/>
    <w:rsid w:val="00A46559"/>
    <w:rsid w:val="00A50020"/>
    <w:rsid w:val="00A50EA5"/>
    <w:rsid w:val="00A51A5D"/>
    <w:rsid w:val="00A5270B"/>
    <w:rsid w:val="00A52CF3"/>
    <w:rsid w:val="00A54F03"/>
    <w:rsid w:val="00A55D3D"/>
    <w:rsid w:val="00A6154E"/>
    <w:rsid w:val="00A6179E"/>
    <w:rsid w:val="00A6195E"/>
    <w:rsid w:val="00A631A3"/>
    <w:rsid w:val="00A63893"/>
    <w:rsid w:val="00A64A7D"/>
    <w:rsid w:val="00A6518F"/>
    <w:rsid w:val="00A66360"/>
    <w:rsid w:val="00A66FCC"/>
    <w:rsid w:val="00A67E0B"/>
    <w:rsid w:val="00A70567"/>
    <w:rsid w:val="00A70C76"/>
    <w:rsid w:val="00A73350"/>
    <w:rsid w:val="00A7464D"/>
    <w:rsid w:val="00A74F98"/>
    <w:rsid w:val="00A74FA4"/>
    <w:rsid w:val="00A75EA1"/>
    <w:rsid w:val="00A80780"/>
    <w:rsid w:val="00A82498"/>
    <w:rsid w:val="00A83BF3"/>
    <w:rsid w:val="00A84C13"/>
    <w:rsid w:val="00A9069A"/>
    <w:rsid w:val="00A91942"/>
    <w:rsid w:val="00A92F6A"/>
    <w:rsid w:val="00A93116"/>
    <w:rsid w:val="00A93B7E"/>
    <w:rsid w:val="00A94358"/>
    <w:rsid w:val="00AA02BF"/>
    <w:rsid w:val="00AA2647"/>
    <w:rsid w:val="00AA2EFB"/>
    <w:rsid w:val="00AA487E"/>
    <w:rsid w:val="00AA50F6"/>
    <w:rsid w:val="00AA648E"/>
    <w:rsid w:val="00AB047F"/>
    <w:rsid w:val="00AB276B"/>
    <w:rsid w:val="00AB3153"/>
    <w:rsid w:val="00AB465D"/>
    <w:rsid w:val="00AB7875"/>
    <w:rsid w:val="00AC32AB"/>
    <w:rsid w:val="00AC354C"/>
    <w:rsid w:val="00AC4E4C"/>
    <w:rsid w:val="00AC4F31"/>
    <w:rsid w:val="00AC53A7"/>
    <w:rsid w:val="00AD0740"/>
    <w:rsid w:val="00AD1143"/>
    <w:rsid w:val="00AD1E5B"/>
    <w:rsid w:val="00AD2FAA"/>
    <w:rsid w:val="00AD74DC"/>
    <w:rsid w:val="00AE10E0"/>
    <w:rsid w:val="00AE4CE5"/>
    <w:rsid w:val="00AE73C1"/>
    <w:rsid w:val="00AF478D"/>
    <w:rsid w:val="00AF7368"/>
    <w:rsid w:val="00AF7668"/>
    <w:rsid w:val="00B05703"/>
    <w:rsid w:val="00B06B73"/>
    <w:rsid w:val="00B10F64"/>
    <w:rsid w:val="00B125F0"/>
    <w:rsid w:val="00B24F8A"/>
    <w:rsid w:val="00B27F07"/>
    <w:rsid w:val="00B3164A"/>
    <w:rsid w:val="00B3320F"/>
    <w:rsid w:val="00B3654C"/>
    <w:rsid w:val="00B36C5A"/>
    <w:rsid w:val="00B37E6B"/>
    <w:rsid w:val="00B406B0"/>
    <w:rsid w:val="00B4157D"/>
    <w:rsid w:val="00B426FB"/>
    <w:rsid w:val="00B524BF"/>
    <w:rsid w:val="00B5374F"/>
    <w:rsid w:val="00B54C31"/>
    <w:rsid w:val="00B62D3F"/>
    <w:rsid w:val="00B63A5B"/>
    <w:rsid w:val="00B6451B"/>
    <w:rsid w:val="00B6574F"/>
    <w:rsid w:val="00B6663A"/>
    <w:rsid w:val="00B70F3A"/>
    <w:rsid w:val="00B7174E"/>
    <w:rsid w:val="00B775B6"/>
    <w:rsid w:val="00B82D1C"/>
    <w:rsid w:val="00B82F27"/>
    <w:rsid w:val="00B83C5A"/>
    <w:rsid w:val="00B84157"/>
    <w:rsid w:val="00B9362E"/>
    <w:rsid w:val="00B97E6E"/>
    <w:rsid w:val="00BA3D8F"/>
    <w:rsid w:val="00BA6C74"/>
    <w:rsid w:val="00BB0350"/>
    <w:rsid w:val="00BB41FD"/>
    <w:rsid w:val="00BB7AEE"/>
    <w:rsid w:val="00BC17B4"/>
    <w:rsid w:val="00BC1E19"/>
    <w:rsid w:val="00BC283C"/>
    <w:rsid w:val="00BC700E"/>
    <w:rsid w:val="00BD2B75"/>
    <w:rsid w:val="00BD4416"/>
    <w:rsid w:val="00BD442E"/>
    <w:rsid w:val="00BD539B"/>
    <w:rsid w:val="00BD5CC7"/>
    <w:rsid w:val="00BD6EDB"/>
    <w:rsid w:val="00BD738C"/>
    <w:rsid w:val="00BE092D"/>
    <w:rsid w:val="00BE1813"/>
    <w:rsid w:val="00BE39B8"/>
    <w:rsid w:val="00BE71FF"/>
    <w:rsid w:val="00BE754A"/>
    <w:rsid w:val="00BF0033"/>
    <w:rsid w:val="00BF1718"/>
    <w:rsid w:val="00BF44A4"/>
    <w:rsid w:val="00BF5459"/>
    <w:rsid w:val="00BF69CF"/>
    <w:rsid w:val="00BF7BFF"/>
    <w:rsid w:val="00BF7CE6"/>
    <w:rsid w:val="00C00EEE"/>
    <w:rsid w:val="00C035AA"/>
    <w:rsid w:val="00C06F65"/>
    <w:rsid w:val="00C07B65"/>
    <w:rsid w:val="00C105A1"/>
    <w:rsid w:val="00C10B2D"/>
    <w:rsid w:val="00C11D9D"/>
    <w:rsid w:val="00C11E33"/>
    <w:rsid w:val="00C122F9"/>
    <w:rsid w:val="00C157CA"/>
    <w:rsid w:val="00C1672E"/>
    <w:rsid w:val="00C1681F"/>
    <w:rsid w:val="00C17471"/>
    <w:rsid w:val="00C17699"/>
    <w:rsid w:val="00C20705"/>
    <w:rsid w:val="00C2200A"/>
    <w:rsid w:val="00C2408C"/>
    <w:rsid w:val="00C42BE4"/>
    <w:rsid w:val="00C435ED"/>
    <w:rsid w:val="00C44C8B"/>
    <w:rsid w:val="00C44F52"/>
    <w:rsid w:val="00C51500"/>
    <w:rsid w:val="00C52A0D"/>
    <w:rsid w:val="00C54F79"/>
    <w:rsid w:val="00C55A81"/>
    <w:rsid w:val="00C61DF4"/>
    <w:rsid w:val="00C6209C"/>
    <w:rsid w:val="00C64FBC"/>
    <w:rsid w:val="00C70AD5"/>
    <w:rsid w:val="00C86701"/>
    <w:rsid w:val="00C876FB"/>
    <w:rsid w:val="00C8774D"/>
    <w:rsid w:val="00C92C19"/>
    <w:rsid w:val="00C9376A"/>
    <w:rsid w:val="00C937BD"/>
    <w:rsid w:val="00C93C3A"/>
    <w:rsid w:val="00C96227"/>
    <w:rsid w:val="00CA3112"/>
    <w:rsid w:val="00CA462A"/>
    <w:rsid w:val="00CA46E3"/>
    <w:rsid w:val="00CB117C"/>
    <w:rsid w:val="00CB1422"/>
    <w:rsid w:val="00CB211A"/>
    <w:rsid w:val="00CB3A35"/>
    <w:rsid w:val="00CB637D"/>
    <w:rsid w:val="00CC3B6C"/>
    <w:rsid w:val="00CD1405"/>
    <w:rsid w:val="00CE3A3D"/>
    <w:rsid w:val="00CE6CE2"/>
    <w:rsid w:val="00CE7A30"/>
    <w:rsid w:val="00CE7A85"/>
    <w:rsid w:val="00CE7EA5"/>
    <w:rsid w:val="00CF2F72"/>
    <w:rsid w:val="00CF3B09"/>
    <w:rsid w:val="00CF4EF6"/>
    <w:rsid w:val="00D0476C"/>
    <w:rsid w:val="00D04C5F"/>
    <w:rsid w:val="00D065A6"/>
    <w:rsid w:val="00D1204C"/>
    <w:rsid w:val="00D12DB5"/>
    <w:rsid w:val="00D1695C"/>
    <w:rsid w:val="00D16E5C"/>
    <w:rsid w:val="00D22772"/>
    <w:rsid w:val="00D24A5D"/>
    <w:rsid w:val="00D24D49"/>
    <w:rsid w:val="00D25161"/>
    <w:rsid w:val="00D25CD9"/>
    <w:rsid w:val="00D26A08"/>
    <w:rsid w:val="00D26D9F"/>
    <w:rsid w:val="00D270A5"/>
    <w:rsid w:val="00D2756B"/>
    <w:rsid w:val="00D3115C"/>
    <w:rsid w:val="00D31A36"/>
    <w:rsid w:val="00D37FCB"/>
    <w:rsid w:val="00D4023D"/>
    <w:rsid w:val="00D4069A"/>
    <w:rsid w:val="00D47940"/>
    <w:rsid w:val="00D54ECC"/>
    <w:rsid w:val="00D56B53"/>
    <w:rsid w:val="00D57D8D"/>
    <w:rsid w:val="00D646AC"/>
    <w:rsid w:val="00D664C5"/>
    <w:rsid w:val="00D7189D"/>
    <w:rsid w:val="00D730CA"/>
    <w:rsid w:val="00D7373A"/>
    <w:rsid w:val="00D7697C"/>
    <w:rsid w:val="00D76F49"/>
    <w:rsid w:val="00D801DF"/>
    <w:rsid w:val="00D80B87"/>
    <w:rsid w:val="00D85661"/>
    <w:rsid w:val="00D86307"/>
    <w:rsid w:val="00D8678A"/>
    <w:rsid w:val="00D9073F"/>
    <w:rsid w:val="00D94F64"/>
    <w:rsid w:val="00D97443"/>
    <w:rsid w:val="00D97771"/>
    <w:rsid w:val="00D978E4"/>
    <w:rsid w:val="00DA06ED"/>
    <w:rsid w:val="00DA33AC"/>
    <w:rsid w:val="00DA64D0"/>
    <w:rsid w:val="00DA6582"/>
    <w:rsid w:val="00DA7887"/>
    <w:rsid w:val="00DB0DE2"/>
    <w:rsid w:val="00DB0DFE"/>
    <w:rsid w:val="00DB3343"/>
    <w:rsid w:val="00DB67CB"/>
    <w:rsid w:val="00DB6C83"/>
    <w:rsid w:val="00DC0590"/>
    <w:rsid w:val="00DC22C2"/>
    <w:rsid w:val="00DC55ED"/>
    <w:rsid w:val="00DC56EC"/>
    <w:rsid w:val="00DC575A"/>
    <w:rsid w:val="00DC5FE1"/>
    <w:rsid w:val="00DD11E8"/>
    <w:rsid w:val="00DD2B98"/>
    <w:rsid w:val="00DD4754"/>
    <w:rsid w:val="00DD5703"/>
    <w:rsid w:val="00DE03C1"/>
    <w:rsid w:val="00DE0FB8"/>
    <w:rsid w:val="00DE18B5"/>
    <w:rsid w:val="00DE3608"/>
    <w:rsid w:val="00DE41F0"/>
    <w:rsid w:val="00DE6AD7"/>
    <w:rsid w:val="00DE6ED9"/>
    <w:rsid w:val="00DF09F4"/>
    <w:rsid w:val="00DF7A11"/>
    <w:rsid w:val="00E0021E"/>
    <w:rsid w:val="00E00C06"/>
    <w:rsid w:val="00E02E0B"/>
    <w:rsid w:val="00E0593E"/>
    <w:rsid w:val="00E07161"/>
    <w:rsid w:val="00E108D9"/>
    <w:rsid w:val="00E10D5C"/>
    <w:rsid w:val="00E134AB"/>
    <w:rsid w:val="00E208B0"/>
    <w:rsid w:val="00E2526A"/>
    <w:rsid w:val="00E26185"/>
    <w:rsid w:val="00E26720"/>
    <w:rsid w:val="00E27EF7"/>
    <w:rsid w:val="00E337F9"/>
    <w:rsid w:val="00E360B0"/>
    <w:rsid w:val="00E36DF7"/>
    <w:rsid w:val="00E41AEE"/>
    <w:rsid w:val="00E41F3E"/>
    <w:rsid w:val="00E4794F"/>
    <w:rsid w:val="00E508A7"/>
    <w:rsid w:val="00E50F28"/>
    <w:rsid w:val="00E51A6E"/>
    <w:rsid w:val="00E60A44"/>
    <w:rsid w:val="00E61B22"/>
    <w:rsid w:val="00E633D5"/>
    <w:rsid w:val="00E64ADB"/>
    <w:rsid w:val="00E666EA"/>
    <w:rsid w:val="00E74087"/>
    <w:rsid w:val="00E740D7"/>
    <w:rsid w:val="00E75DD0"/>
    <w:rsid w:val="00E819D6"/>
    <w:rsid w:val="00E819EE"/>
    <w:rsid w:val="00E855B2"/>
    <w:rsid w:val="00E85CEA"/>
    <w:rsid w:val="00E85DA1"/>
    <w:rsid w:val="00E8690C"/>
    <w:rsid w:val="00E91743"/>
    <w:rsid w:val="00E91BB1"/>
    <w:rsid w:val="00E92B1B"/>
    <w:rsid w:val="00E93791"/>
    <w:rsid w:val="00E97C53"/>
    <w:rsid w:val="00EA1527"/>
    <w:rsid w:val="00EA6493"/>
    <w:rsid w:val="00EA70F3"/>
    <w:rsid w:val="00EA7476"/>
    <w:rsid w:val="00EB0651"/>
    <w:rsid w:val="00EB0B1B"/>
    <w:rsid w:val="00EB1963"/>
    <w:rsid w:val="00EB1F89"/>
    <w:rsid w:val="00EB1FC2"/>
    <w:rsid w:val="00EB6A0B"/>
    <w:rsid w:val="00EC14DF"/>
    <w:rsid w:val="00EC1BB9"/>
    <w:rsid w:val="00EC2238"/>
    <w:rsid w:val="00ED3B32"/>
    <w:rsid w:val="00ED4484"/>
    <w:rsid w:val="00ED44B1"/>
    <w:rsid w:val="00ED4D26"/>
    <w:rsid w:val="00ED6B45"/>
    <w:rsid w:val="00ED7346"/>
    <w:rsid w:val="00ED77F3"/>
    <w:rsid w:val="00EE26B0"/>
    <w:rsid w:val="00EE4546"/>
    <w:rsid w:val="00EE45D4"/>
    <w:rsid w:val="00EF1410"/>
    <w:rsid w:val="00EF491E"/>
    <w:rsid w:val="00F001CD"/>
    <w:rsid w:val="00F015B5"/>
    <w:rsid w:val="00F05016"/>
    <w:rsid w:val="00F05BB5"/>
    <w:rsid w:val="00F113BF"/>
    <w:rsid w:val="00F14A0F"/>
    <w:rsid w:val="00F15A0A"/>
    <w:rsid w:val="00F20520"/>
    <w:rsid w:val="00F20633"/>
    <w:rsid w:val="00F20ED0"/>
    <w:rsid w:val="00F2337D"/>
    <w:rsid w:val="00F243CC"/>
    <w:rsid w:val="00F25908"/>
    <w:rsid w:val="00F26E37"/>
    <w:rsid w:val="00F32A7C"/>
    <w:rsid w:val="00F34EC4"/>
    <w:rsid w:val="00F374E5"/>
    <w:rsid w:val="00F40083"/>
    <w:rsid w:val="00F4271F"/>
    <w:rsid w:val="00F44924"/>
    <w:rsid w:val="00F501A6"/>
    <w:rsid w:val="00F541DA"/>
    <w:rsid w:val="00F5534E"/>
    <w:rsid w:val="00F6042B"/>
    <w:rsid w:val="00F62A47"/>
    <w:rsid w:val="00F62DCD"/>
    <w:rsid w:val="00F64CB3"/>
    <w:rsid w:val="00F6595F"/>
    <w:rsid w:val="00F73C3C"/>
    <w:rsid w:val="00F7451A"/>
    <w:rsid w:val="00F745DD"/>
    <w:rsid w:val="00F74BDF"/>
    <w:rsid w:val="00F76B03"/>
    <w:rsid w:val="00F76EBD"/>
    <w:rsid w:val="00F83A4B"/>
    <w:rsid w:val="00F8478E"/>
    <w:rsid w:val="00F84AC0"/>
    <w:rsid w:val="00F84B99"/>
    <w:rsid w:val="00F85769"/>
    <w:rsid w:val="00F8700A"/>
    <w:rsid w:val="00F91124"/>
    <w:rsid w:val="00F92EF6"/>
    <w:rsid w:val="00F96726"/>
    <w:rsid w:val="00F975B7"/>
    <w:rsid w:val="00FA0FED"/>
    <w:rsid w:val="00FA3223"/>
    <w:rsid w:val="00FA3D62"/>
    <w:rsid w:val="00FA53A1"/>
    <w:rsid w:val="00FA6956"/>
    <w:rsid w:val="00FA7009"/>
    <w:rsid w:val="00FB0572"/>
    <w:rsid w:val="00FB05EA"/>
    <w:rsid w:val="00FB3B00"/>
    <w:rsid w:val="00FB3DE2"/>
    <w:rsid w:val="00FB67F0"/>
    <w:rsid w:val="00FB7C3E"/>
    <w:rsid w:val="00FC57E9"/>
    <w:rsid w:val="00FC597E"/>
    <w:rsid w:val="00FC6AE0"/>
    <w:rsid w:val="00FD0C4A"/>
    <w:rsid w:val="00FD1E8E"/>
    <w:rsid w:val="00FD2680"/>
    <w:rsid w:val="00FD499E"/>
    <w:rsid w:val="00FD4B1C"/>
    <w:rsid w:val="00FD73B1"/>
    <w:rsid w:val="00FE42E3"/>
    <w:rsid w:val="00FE77D9"/>
    <w:rsid w:val="00FE7E20"/>
    <w:rsid w:val="00FF015B"/>
    <w:rsid w:val="00FF45E4"/>
    <w:rsid w:val="00FF72EA"/>
    <w:rsid w:val="07177A84"/>
    <w:rsid w:val="0F030047"/>
    <w:rsid w:val="2DDF2CFF"/>
    <w:rsid w:val="309BC5F6"/>
    <w:rsid w:val="30B9DD65"/>
    <w:rsid w:val="339F39E7"/>
    <w:rsid w:val="34A1791B"/>
    <w:rsid w:val="53A057EF"/>
    <w:rsid w:val="650829A6"/>
    <w:rsid w:val="6D85F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D8FCA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8"/>
    <w:lsdException w:name="caption" w:uiPriority="35" w:qFormat="1"/>
    <w:lsdException w:name="page number" w:uiPriority="0"/>
    <w:lsdException w:name="List Bullet" w:qFormat="1"/>
    <w:lsdException w:name="Title" w:semiHidden="0" w:unhideWhenUsed="0"/>
    <w:lsdException w:name="Default Paragraph Font" w:uiPriority="1"/>
    <w:lsdException w:name="Body Text Indent" w:uiPriority="0"/>
    <w:lsdException w:name="Subtitle" w:semiHidden="0" w:unhideWhenUsed="0" w:qFormat="1"/>
    <w:lsdException w:name="Note Heading" w:semiHidden="0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locked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nhideWhenUsed="0" w:qFormat="1"/>
    <w:lsdException w:name="Intense Emphasis" w:semiHidden="0" w:uiPriority="21" w:unhideWhenUsed="0" w:qFormat="1"/>
    <w:lsdException w:name="Subtle Reference" w:semiHidden="0" w:unhideWhenUsed="0" w:qFormat="1"/>
    <w:lsdException w:name="Intense Reference" w:semiHidden="0" w:unhideWhenUsed="0" w:qFormat="1"/>
    <w:lsdException w:name="Book Title" w:semiHidden="0" w:unhideWhenUsed="0"/>
    <w:lsdException w:name="Bibliography" w:uiPriority="37"/>
    <w:lsdException w:name="TOC Heading" w:uiPriority="39" w:qFormat="1"/>
  </w:latentStyles>
  <w:style w:type="paragraph" w:default="1" w:styleId="a1">
    <w:name w:val="Normal"/>
    <w:aliases w:val="vgu_Text"/>
    <w:qFormat/>
    <w:rsid w:val="00BA3D8F"/>
    <w:pPr>
      <w:spacing w:before="240" w:after="0" w:line="360" w:lineRule="auto"/>
      <w:ind w:firstLine="851"/>
      <w:contextualSpacing/>
      <w:jc w:val="both"/>
    </w:pPr>
    <w:rPr>
      <w:rFonts w:ascii="Times New Roman" w:hAnsi="Times New Roman"/>
      <w:sz w:val="24"/>
    </w:rPr>
  </w:style>
  <w:style w:type="paragraph" w:styleId="1">
    <w:name w:val="heading 1"/>
    <w:aliases w:val="vgu_Header1"/>
    <w:basedOn w:val="a1"/>
    <w:next w:val="a1"/>
    <w:link w:val="10"/>
    <w:uiPriority w:val="9"/>
    <w:qFormat/>
    <w:rsid w:val="00EA6493"/>
    <w:pPr>
      <w:keepNext/>
      <w:keepLines/>
      <w:pageBreakBefore/>
      <w:numPr>
        <w:numId w:val="5"/>
      </w:numPr>
      <w:tabs>
        <w:tab w:val="left" w:pos="1418"/>
      </w:tabs>
      <w:spacing w:before="480"/>
      <w:ind w:left="0" w:firstLine="851"/>
      <w:jc w:val="left"/>
      <w:outlineLvl w:val="0"/>
    </w:pPr>
    <w:rPr>
      <w:rFonts w:eastAsiaTheme="majorEastAsia" w:cs="Times New Roman"/>
      <w:b/>
      <w:bCs/>
      <w:noProof/>
      <w:szCs w:val="36"/>
    </w:rPr>
  </w:style>
  <w:style w:type="paragraph" w:styleId="2">
    <w:name w:val="heading 2"/>
    <w:aliases w:val="vgu_Header2"/>
    <w:basedOn w:val="a1"/>
    <w:next w:val="a1"/>
    <w:link w:val="20"/>
    <w:uiPriority w:val="9"/>
    <w:unhideWhenUsed/>
    <w:qFormat/>
    <w:rsid w:val="00EA6493"/>
    <w:pPr>
      <w:keepNext/>
      <w:keepLines/>
      <w:numPr>
        <w:ilvl w:val="1"/>
        <w:numId w:val="5"/>
      </w:numPr>
      <w:tabs>
        <w:tab w:val="left" w:pos="1560"/>
      </w:tabs>
      <w:spacing w:before="200"/>
      <w:outlineLvl w:val="1"/>
    </w:pPr>
    <w:rPr>
      <w:rFonts w:eastAsiaTheme="majorEastAsia" w:cs="Times New Roman"/>
      <w:b/>
      <w:bCs/>
      <w:szCs w:val="36"/>
    </w:rPr>
  </w:style>
  <w:style w:type="paragraph" w:styleId="3">
    <w:name w:val="heading 3"/>
    <w:aliases w:val="vgu_Header3"/>
    <w:basedOn w:val="a1"/>
    <w:next w:val="a1"/>
    <w:link w:val="30"/>
    <w:uiPriority w:val="9"/>
    <w:unhideWhenUsed/>
    <w:qFormat/>
    <w:rsid w:val="00EA6493"/>
    <w:pPr>
      <w:keepNext/>
      <w:keepLines/>
      <w:numPr>
        <w:ilvl w:val="2"/>
        <w:numId w:val="5"/>
      </w:numPr>
      <w:tabs>
        <w:tab w:val="left" w:pos="1701"/>
      </w:tabs>
      <w:spacing w:before="200"/>
      <w:ind w:left="0" w:firstLine="851"/>
      <w:outlineLvl w:val="2"/>
    </w:pPr>
    <w:rPr>
      <w:rFonts w:eastAsiaTheme="majorEastAsia" w:cs="Times New Roman"/>
      <w:b/>
      <w:bCs/>
    </w:rPr>
  </w:style>
  <w:style w:type="paragraph" w:styleId="4">
    <w:name w:val="heading 4"/>
    <w:aliases w:val="vgu_Header4"/>
    <w:basedOn w:val="a1"/>
    <w:next w:val="a1"/>
    <w:link w:val="40"/>
    <w:uiPriority w:val="9"/>
    <w:unhideWhenUsed/>
    <w:qFormat/>
    <w:rsid w:val="00EA6493"/>
    <w:pPr>
      <w:keepNext/>
      <w:keepLines/>
      <w:numPr>
        <w:ilvl w:val="3"/>
        <w:numId w:val="5"/>
      </w:numPr>
      <w:tabs>
        <w:tab w:val="left" w:pos="1843"/>
      </w:tabs>
      <w:spacing w:before="200"/>
      <w:ind w:left="0" w:firstLine="851"/>
      <w:outlineLvl w:val="3"/>
    </w:pPr>
    <w:rPr>
      <w:rFonts w:eastAsiaTheme="majorEastAsia" w:cs="Times New Roman"/>
      <w:b/>
      <w:bCs/>
      <w:iCs/>
    </w:rPr>
  </w:style>
  <w:style w:type="paragraph" w:styleId="5">
    <w:name w:val="heading 5"/>
    <w:aliases w:val="vgu_Header5"/>
    <w:basedOn w:val="a1"/>
    <w:next w:val="a1"/>
    <w:link w:val="50"/>
    <w:uiPriority w:val="9"/>
    <w:unhideWhenUsed/>
    <w:qFormat/>
    <w:rsid w:val="00815163"/>
    <w:pPr>
      <w:keepNext/>
      <w:keepLines/>
      <w:numPr>
        <w:ilvl w:val="4"/>
        <w:numId w:val="5"/>
      </w:numPr>
      <w:tabs>
        <w:tab w:val="left" w:pos="1985"/>
      </w:tabs>
      <w:spacing w:before="200"/>
      <w:ind w:left="0" w:firstLine="851"/>
      <w:outlineLvl w:val="4"/>
    </w:pPr>
    <w:rPr>
      <w:rFonts w:eastAsiaTheme="majorEastAsia" w:cs="Times New Roman"/>
      <w:b/>
    </w:rPr>
  </w:style>
  <w:style w:type="paragraph" w:styleId="6">
    <w:name w:val="heading 6"/>
    <w:aliases w:val="vgu_Header6"/>
    <w:basedOn w:val="a1"/>
    <w:next w:val="a1"/>
    <w:link w:val="60"/>
    <w:uiPriority w:val="9"/>
    <w:unhideWhenUsed/>
    <w:qFormat/>
    <w:rsid w:val="006D46A3"/>
    <w:pPr>
      <w:keepNext/>
      <w:keepLines/>
      <w:numPr>
        <w:ilvl w:val="5"/>
        <w:numId w:val="5"/>
      </w:numPr>
      <w:tabs>
        <w:tab w:val="left" w:pos="2268"/>
      </w:tabs>
      <w:spacing w:before="200"/>
      <w:ind w:left="0" w:firstLine="851"/>
      <w:outlineLvl w:val="5"/>
    </w:pPr>
    <w:rPr>
      <w:rFonts w:eastAsiaTheme="majorEastAsia" w:cs="Times New Roman"/>
      <w:iCs/>
    </w:rPr>
  </w:style>
  <w:style w:type="paragraph" w:styleId="7">
    <w:name w:val="heading 7"/>
    <w:aliases w:val="vgu_Header7"/>
    <w:basedOn w:val="a1"/>
    <w:next w:val="a1"/>
    <w:link w:val="70"/>
    <w:uiPriority w:val="9"/>
    <w:unhideWhenUsed/>
    <w:qFormat/>
    <w:rsid w:val="006D46A3"/>
    <w:pPr>
      <w:keepNext/>
      <w:keepLines/>
      <w:numPr>
        <w:ilvl w:val="6"/>
        <w:numId w:val="5"/>
      </w:numPr>
      <w:tabs>
        <w:tab w:val="left" w:pos="2410"/>
      </w:tabs>
      <w:spacing w:before="200"/>
      <w:ind w:left="0" w:firstLine="851"/>
      <w:outlineLvl w:val="6"/>
    </w:pPr>
    <w:rPr>
      <w:rFonts w:eastAsiaTheme="majorEastAsia" w:cs="Times New Roman"/>
      <w:iCs/>
    </w:rPr>
  </w:style>
  <w:style w:type="paragraph" w:styleId="8">
    <w:name w:val="heading 8"/>
    <w:aliases w:val="vgu_Header8"/>
    <w:basedOn w:val="a1"/>
    <w:next w:val="a1"/>
    <w:link w:val="80"/>
    <w:uiPriority w:val="9"/>
    <w:unhideWhenUsed/>
    <w:qFormat/>
    <w:rsid w:val="006D46A3"/>
    <w:pPr>
      <w:keepNext/>
      <w:keepLines/>
      <w:numPr>
        <w:ilvl w:val="7"/>
        <w:numId w:val="5"/>
      </w:numPr>
      <w:tabs>
        <w:tab w:val="left" w:pos="2552"/>
      </w:tabs>
      <w:spacing w:before="200"/>
      <w:ind w:left="0" w:firstLine="851"/>
      <w:outlineLvl w:val="7"/>
    </w:pPr>
    <w:rPr>
      <w:rFonts w:eastAsiaTheme="majorEastAsia" w:cs="Times New Roman"/>
      <w:szCs w:val="20"/>
    </w:rPr>
  </w:style>
  <w:style w:type="paragraph" w:styleId="9">
    <w:name w:val="heading 9"/>
    <w:aliases w:val="vgu_Header9"/>
    <w:basedOn w:val="a1"/>
    <w:next w:val="a1"/>
    <w:link w:val="90"/>
    <w:uiPriority w:val="9"/>
    <w:unhideWhenUsed/>
    <w:qFormat/>
    <w:rsid w:val="006D46A3"/>
    <w:pPr>
      <w:keepNext/>
      <w:keepLines/>
      <w:numPr>
        <w:ilvl w:val="8"/>
        <w:numId w:val="5"/>
      </w:numPr>
      <w:tabs>
        <w:tab w:val="left" w:pos="2835"/>
      </w:tabs>
      <w:spacing w:before="200"/>
      <w:ind w:left="0" w:firstLine="851"/>
      <w:outlineLvl w:val="8"/>
    </w:pPr>
    <w:rPr>
      <w:rFonts w:asciiTheme="majorHAnsi" w:eastAsiaTheme="majorEastAsia" w:hAnsiTheme="majorHAnsi" w:cstheme="majorBidi"/>
      <w:iCs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vgu_Header1 Знак"/>
    <w:basedOn w:val="a2"/>
    <w:link w:val="1"/>
    <w:uiPriority w:val="9"/>
    <w:rsid w:val="00EA6493"/>
    <w:rPr>
      <w:rFonts w:ascii="Times New Roman" w:eastAsiaTheme="majorEastAsia" w:hAnsi="Times New Roman" w:cs="Times New Roman"/>
      <w:b/>
      <w:bCs/>
      <w:noProof/>
      <w:sz w:val="24"/>
      <w:szCs w:val="36"/>
    </w:rPr>
  </w:style>
  <w:style w:type="character" w:customStyle="1" w:styleId="20">
    <w:name w:val="Заголовок 2 Знак"/>
    <w:aliases w:val="vgu_Header2 Знак"/>
    <w:basedOn w:val="a2"/>
    <w:link w:val="2"/>
    <w:uiPriority w:val="9"/>
    <w:rsid w:val="00EA6493"/>
    <w:rPr>
      <w:rFonts w:ascii="Times New Roman" w:eastAsiaTheme="majorEastAsia" w:hAnsi="Times New Roman" w:cs="Times New Roman"/>
      <w:b/>
      <w:bCs/>
      <w:sz w:val="24"/>
      <w:szCs w:val="36"/>
    </w:rPr>
  </w:style>
  <w:style w:type="character" w:customStyle="1" w:styleId="30">
    <w:name w:val="Заголовок 3 Знак"/>
    <w:aliases w:val="vgu_Header3 Знак"/>
    <w:basedOn w:val="a2"/>
    <w:link w:val="3"/>
    <w:uiPriority w:val="9"/>
    <w:rsid w:val="00EA6493"/>
    <w:rPr>
      <w:rFonts w:ascii="Times New Roman" w:eastAsiaTheme="majorEastAsia" w:hAnsi="Times New Roman" w:cs="Times New Roman"/>
      <w:b/>
      <w:bCs/>
      <w:sz w:val="24"/>
    </w:rPr>
  </w:style>
  <w:style w:type="character" w:customStyle="1" w:styleId="40">
    <w:name w:val="Заголовок 4 Знак"/>
    <w:aliases w:val="vgu_Header4 Знак"/>
    <w:basedOn w:val="a2"/>
    <w:link w:val="4"/>
    <w:uiPriority w:val="9"/>
    <w:rsid w:val="00EA6493"/>
    <w:rPr>
      <w:rFonts w:ascii="Times New Roman" w:eastAsiaTheme="majorEastAsia" w:hAnsi="Times New Roman" w:cs="Times New Roman"/>
      <w:b/>
      <w:bCs/>
      <w:iCs/>
      <w:sz w:val="24"/>
    </w:rPr>
  </w:style>
  <w:style w:type="character" w:customStyle="1" w:styleId="50">
    <w:name w:val="Заголовок 5 Знак"/>
    <w:aliases w:val="vgu_Header5 Знак"/>
    <w:basedOn w:val="a2"/>
    <w:link w:val="5"/>
    <w:uiPriority w:val="9"/>
    <w:rsid w:val="00815163"/>
    <w:rPr>
      <w:rFonts w:ascii="Times New Roman" w:eastAsiaTheme="majorEastAsia" w:hAnsi="Times New Roman" w:cs="Times New Roman"/>
      <w:b/>
      <w:sz w:val="24"/>
    </w:rPr>
  </w:style>
  <w:style w:type="character" w:customStyle="1" w:styleId="60">
    <w:name w:val="Заголовок 6 Знак"/>
    <w:aliases w:val="vgu_Header6 Знак"/>
    <w:basedOn w:val="a2"/>
    <w:link w:val="6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70">
    <w:name w:val="Заголовок 7 Знак"/>
    <w:aliases w:val="vgu_Header7 Знак"/>
    <w:basedOn w:val="a2"/>
    <w:link w:val="7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80">
    <w:name w:val="Заголовок 8 Знак"/>
    <w:aliases w:val="vgu_Header8 Знак"/>
    <w:basedOn w:val="a2"/>
    <w:link w:val="8"/>
    <w:uiPriority w:val="9"/>
    <w:rsid w:val="006D46A3"/>
    <w:rPr>
      <w:rFonts w:ascii="Times New Roman" w:eastAsiaTheme="majorEastAsia" w:hAnsi="Times New Roman" w:cs="Times New Roman"/>
      <w:sz w:val="24"/>
      <w:szCs w:val="20"/>
    </w:rPr>
  </w:style>
  <w:style w:type="character" w:customStyle="1" w:styleId="90">
    <w:name w:val="Заголовок 9 Знак"/>
    <w:aliases w:val="vgu_Header9 Знак"/>
    <w:basedOn w:val="a2"/>
    <w:link w:val="9"/>
    <w:uiPriority w:val="9"/>
    <w:rsid w:val="006D46A3"/>
    <w:rPr>
      <w:rFonts w:asciiTheme="majorHAnsi" w:eastAsiaTheme="majorEastAsia" w:hAnsiTheme="majorHAnsi" w:cstheme="majorBidi"/>
      <w:iCs/>
      <w:sz w:val="24"/>
      <w:szCs w:val="28"/>
    </w:rPr>
  </w:style>
  <w:style w:type="paragraph" w:styleId="a0">
    <w:name w:val="List Paragraph"/>
    <w:aliases w:val="vgu_List1"/>
    <w:basedOn w:val="a1"/>
    <w:link w:val="a5"/>
    <w:uiPriority w:val="34"/>
    <w:qFormat/>
    <w:rsid w:val="006D46A3"/>
    <w:pPr>
      <w:keepLines/>
      <w:numPr>
        <w:numId w:val="1"/>
      </w:numPr>
      <w:tabs>
        <w:tab w:val="left" w:pos="1276"/>
      </w:tabs>
      <w:spacing w:before="0"/>
    </w:pPr>
  </w:style>
  <w:style w:type="character" w:customStyle="1" w:styleId="a5">
    <w:name w:val="Абзац списка Знак"/>
    <w:aliases w:val="vgu_List1 Знак"/>
    <w:basedOn w:val="a2"/>
    <w:link w:val="a0"/>
    <w:uiPriority w:val="34"/>
    <w:locked/>
    <w:rsid w:val="006D46A3"/>
    <w:rPr>
      <w:rFonts w:ascii="Times New Roman" w:hAnsi="Times New Roman"/>
      <w:sz w:val="24"/>
    </w:rPr>
  </w:style>
  <w:style w:type="paragraph" w:customStyle="1" w:styleId="vguList2">
    <w:name w:val="vgu_List2"/>
    <w:basedOn w:val="a0"/>
    <w:qFormat/>
    <w:rsid w:val="006D46A3"/>
    <w:pPr>
      <w:tabs>
        <w:tab w:val="left" w:pos="2268"/>
      </w:tabs>
      <w:ind w:firstLine="1701"/>
    </w:pPr>
  </w:style>
  <w:style w:type="paragraph" w:customStyle="1" w:styleId="vguList3">
    <w:name w:val="vgu_List3"/>
    <w:basedOn w:val="vguList2"/>
    <w:qFormat/>
    <w:rsid w:val="006D46A3"/>
    <w:pPr>
      <w:tabs>
        <w:tab w:val="clear" w:pos="2268"/>
        <w:tab w:val="left" w:pos="3402"/>
      </w:tabs>
      <w:ind w:firstLine="2835"/>
    </w:pPr>
  </w:style>
  <w:style w:type="character" w:styleId="a6">
    <w:name w:val="Hyperlink"/>
    <w:basedOn w:val="a2"/>
    <w:uiPriority w:val="99"/>
    <w:unhideWhenUsed/>
    <w:rsid w:val="00C96227"/>
    <w:rPr>
      <w:color w:val="0000FF" w:themeColor="hyperlink"/>
      <w:u w:val="single"/>
    </w:rPr>
  </w:style>
  <w:style w:type="paragraph" w:customStyle="1" w:styleId="vguNumber">
    <w:name w:val="vgu_Number"/>
    <w:basedOn w:val="a0"/>
    <w:rsid w:val="006819D3"/>
    <w:pPr>
      <w:numPr>
        <w:numId w:val="4"/>
      </w:numPr>
      <w:spacing w:before="240"/>
    </w:pPr>
  </w:style>
  <w:style w:type="paragraph" w:customStyle="1" w:styleId="vguCContentName">
    <w:name w:val="vguC_Content_Name"/>
    <w:basedOn w:val="vguHeader"/>
    <w:link w:val="vguCContentName0"/>
    <w:qFormat/>
    <w:rsid w:val="00C96227"/>
    <w:pPr>
      <w:tabs>
        <w:tab w:val="left" w:pos="1985"/>
      </w:tabs>
    </w:pPr>
  </w:style>
  <w:style w:type="paragraph" w:styleId="a">
    <w:name w:val="List Bullet"/>
    <w:basedOn w:val="a1"/>
    <w:uiPriority w:val="99"/>
    <w:semiHidden/>
    <w:unhideWhenUsed/>
    <w:qFormat/>
    <w:rsid w:val="00ED6EE3"/>
    <w:pPr>
      <w:numPr>
        <w:numId w:val="2"/>
      </w:numPr>
      <w:spacing w:before="0"/>
      <w:ind w:left="425" w:hanging="425"/>
    </w:pPr>
  </w:style>
  <w:style w:type="character" w:customStyle="1" w:styleId="vguCContentName0">
    <w:name w:val="vguC_Content_Name Знак"/>
    <w:basedOn w:val="vguHeader0"/>
    <w:link w:val="vguCContentName"/>
    <w:rsid w:val="00C96227"/>
    <w:rPr>
      <w:rFonts w:ascii="Times New Roman" w:hAnsi="Times New Roman"/>
      <w:b/>
      <w:caps/>
      <w:sz w:val="24"/>
    </w:rPr>
  </w:style>
  <w:style w:type="paragraph" w:styleId="a7">
    <w:name w:val="Balloon Text"/>
    <w:basedOn w:val="a1"/>
    <w:link w:val="a8"/>
    <w:uiPriority w:val="99"/>
    <w:semiHidden/>
    <w:unhideWhenUsed/>
    <w:rsid w:val="00F952EF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2"/>
    <w:link w:val="a7"/>
    <w:uiPriority w:val="99"/>
    <w:semiHidden/>
    <w:rsid w:val="00F952EF"/>
    <w:rPr>
      <w:rFonts w:ascii="Tahoma" w:hAnsi="Tahoma" w:cs="Tahoma"/>
      <w:sz w:val="16"/>
      <w:szCs w:val="16"/>
    </w:rPr>
  </w:style>
  <w:style w:type="paragraph" w:styleId="a9">
    <w:name w:val="caption"/>
    <w:aliases w:val="vgu_PictureName"/>
    <w:basedOn w:val="a1"/>
    <w:next w:val="a1"/>
    <w:link w:val="aa"/>
    <w:uiPriority w:val="35"/>
    <w:unhideWhenUsed/>
    <w:qFormat/>
    <w:rsid w:val="00F84AC0"/>
    <w:pPr>
      <w:spacing w:before="0" w:after="240" w:line="720" w:lineRule="auto"/>
      <w:ind w:firstLine="0"/>
      <w:jc w:val="center"/>
    </w:pPr>
    <w:rPr>
      <w:bCs/>
      <w:szCs w:val="18"/>
    </w:rPr>
  </w:style>
  <w:style w:type="character" w:customStyle="1" w:styleId="aa">
    <w:name w:val="Название объекта Знак"/>
    <w:aliases w:val="vgu_PictureName Знак"/>
    <w:basedOn w:val="a2"/>
    <w:link w:val="a9"/>
    <w:uiPriority w:val="35"/>
    <w:rsid w:val="00F84AC0"/>
    <w:rPr>
      <w:rFonts w:ascii="Times New Roman" w:hAnsi="Times New Roman"/>
      <w:bCs/>
      <w:sz w:val="24"/>
      <w:szCs w:val="18"/>
    </w:rPr>
  </w:style>
  <w:style w:type="character" w:styleId="ab">
    <w:name w:val="Subtle Emphasis"/>
    <w:basedOn w:val="a2"/>
    <w:uiPriority w:val="99"/>
    <w:semiHidden/>
    <w:qFormat/>
    <w:rsid w:val="003B4D8E"/>
    <w:rPr>
      <w:i/>
      <w:iCs/>
      <w:color w:val="808080" w:themeColor="text1" w:themeTint="7F"/>
    </w:rPr>
  </w:style>
  <w:style w:type="table" w:styleId="ac">
    <w:name w:val="Table Grid"/>
    <w:basedOn w:val="a3"/>
    <w:uiPriority w:val="59"/>
    <w:rsid w:val="002D420C"/>
    <w:pPr>
      <w:spacing w:after="0" w:line="240" w:lineRule="auto"/>
    </w:pPr>
    <w:rPr>
      <w:rFonts w:ascii="Times New Roman" w:hAnsi="Times New Roman"/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left"/>
      </w:pPr>
      <w:rPr>
        <w:rFonts w:ascii="Times New Roman" w:hAnsi="Times New Roman"/>
        <w:sz w:val="24"/>
      </w:rPr>
    </w:tblStylePr>
  </w:style>
  <w:style w:type="paragraph" w:customStyle="1" w:styleId="vgutTableText">
    <w:name w:val="vgut_TableText"/>
    <w:basedOn w:val="a1"/>
    <w:link w:val="vgutTableText0"/>
    <w:qFormat/>
    <w:rsid w:val="001568A3"/>
    <w:pPr>
      <w:spacing w:before="0" w:after="60" w:line="276" w:lineRule="auto"/>
      <w:ind w:firstLine="0"/>
      <w:jc w:val="left"/>
    </w:pPr>
  </w:style>
  <w:style w:type="character" w:customStyle="1" w:styleId="vgutTableText0">
    <w:name w:val="vgut_TableText Знак"/>
    <w:basedOn w:val="a2"/>
    <w:link w:val="vgutTableText"/>
    <w:rsid w:val="001568A3"/>
    <w:rPr>
      <w:rFonts w:ascii="Times New Roman" w:hAnsi="Times New Roman"/>
      <w:sz w:val="24"/>
    </w:rPr>
  </w:style>
  <w:style w:type="paragraph" w:customStyle="1" w:styleId="vguAdditionName">
    <w:name w:val="vgu_AdditionName"/>
    <w:basedOn w:val="1"/>
    <w:qFormat/>
    <w:rsid w:val="00B6663A"/>
    <w:pPr>
      <w:pageBreakBefore w:val="0"/>
      <w:numPr>
        <w:numId w:val="3"/>
      </w:numPr>
      <w:tabs>
        <w:tab w:val="num" w:pos="360"/>
      </w:tabs>
      <w:ind w:left="2693" w:hanging="2693"/>
    </w:pPr>
    <w:rPr>
      <w:caps/>
      <w:smallCaps/>
    </w:rPr>
  </w:style>
  <w:style w:type="paragraph" w:customStyle="1" w:styleId="vguHeader">
    <w:name w:val="vgu_Header"/>
    <w:basedOn w:val="a1"/>
    <w:link w:val="vguHeader0"/>
    <w:qFormat/>
    <w:rsid w:val="00303DC8"/>
    <w:pPr>
      <w:keepNext/>
      <w:keepLines/>
      <w:pageBreakBefore/>
      <w:ind w:firstLine="0"/>
      <w:jc w:val="center"/>
    </w:pPr>
    <w:rPr>
      <w:b/>
      <w:caps/>
    </w:rPr>
  </w:style>
  <w:style w:type="character" w:customStyle="1" w:styleId="vguHeader0">
    <w:name w:val="vgu_Header Знак"/>
    <w:basedOn w:val="a2"/>
    <w:link w:val="vguHeader"/>
    <w:rsid w:val="00303DC8"/>
    <w:rPr>
      <w:rFonts w:ascii="Times New Roman" w:hAnsi="Times New Roman"/>
      <w:b/>
      <w:caps/>
      <w:sz w:val="28"/>
    </w:rPr>
  </w:style>
  <w:style w:type="paragraph" w:styleId="11">
    <w:name w:val="toc 1"/>
    <w:aliases w:val="vguC_Contents1"/>
    <w:basedOn w:val="a1"/>
    <w:next w:val="a1"/>
    <w:link w:val="12"/>
    <w:autoRedefine/>
    <w:uiPriority w:val="39"/>
    <w:rsid w:val="00C96227"/>
    <w:pPr>
      <w:tabs>
        <w:tab w:val="left" w:pos="426"/>
        <w:tab w:val="right" w:leader="dot" w:pos="10206"/>
      </w:tabs>
      <w:spacing w:before="0" w:line="276" w:lineRule="auto"/>
      <w:ind w:left="426" w:right="567" w:hanging="426"/>
      <w:contextualSpacing w:val="0"/>
      <w:jc w:val="left"/>
    </w:pPr>
    <w:rPr>
      <w:rFonts w:eastAsia="Times New Roman" w:cs="Times New Roman"/>
      <w:noProof/>
      <w:szCs w:val="24"/>
    </w:rPr>
  </w:style>
  <w:style w:type="character" w:customStyle="1" w:styleId="12">
    <w:name w:val="Оглавление 1 Знак"/>
    <w:aliases w:val="vguC_Contents1 Знак"/>
    <w:basedOn w:val="a2"/>
    <w:link w:val="11"/>
    <w:uiPriority w:val="39"/>
    <w:rsid w:val="00C96227"/>
    <w:rPr>
      <w:rFonts w:ascii="Times New Roman" w:eastAsia="Times New Roman" w:hAnsi="Times New Roman" w:cs="Times New Roman"/>
      <w:noProof/>
      <w:sz w:val="24"/>
      <w:szCs w:val="24"/>
    </w:rPr>
  </w:style>
  <w:style w:type="paragraph" w:styleId="21">
    <w:name w:val="toc 2"/>
    <w:aliases w:val="vguC_Contents2"/>
    <w:basedOn w:val="a1"/>
    <w:next w:val="a1"/>
    <w:autoRedefine/>
    <w:uiPriority w:val="39"/>
    <w:rsid w:val="00C96227"/>
    <w:pPr>
      <w:tabs>
        <w:tab w:val="left" w:pos="1134"/>
        <w:tab w:val="right" w:leader="dot" w:pos="10206"/>
      </w:tabs>
      <w:spacing w:before="0" w:line="276" w:lineRule="auto"/>
      <w:ind w:right="567" w:firstLine="567"/>
      <w:contextualSpacing w:val="0"/>
      <w:jc w:val="left"/>
    </w:pPr>
    <w:rPr>
      <w:rFonts w:eastAsia="Times New Roman" w:cs="Times New Roman"/>
      <w:noProof/>
      <w:szCs w:val="24"/>
    </w:rPr>
  </w:style>
  <w:style w:type="paragraph" w:styleId="31">
    <w:name w:val="toc 3"/>
    <w:aliases w:val="vguC_Contents3"/>
    <w:basedOn w:val="a1"/>
    <w:next w:val="a1"/>
    <w:autoRedefine/>
    <w:uiPriority w:val="39"/>
    <w:rsid w:val="00C96227"/>
    <w:pPr>
      <w:tabs>
        <w:tab w:val="left" w:pos="1843"/>
        <w:tab w:val="right" w:leader="dot" w:pos="10206"/>
      </w:tabs>
      <w:spacing w:before="0" w:line="276" w:lineRule="auto"/>
      <w:ind w:right="567" w:firstLine="1134"/>
      <w:contextualSpacing w:val="0"/>
      <w:jc w:val="left"/>
    </w:pPr>
    <w:rPr>
      <w:rFonts w:eastAsia="Times New Roman" w:cs="Times New Roman"/>
      <w:noProof/>
      <w:szCs w:val="24"/>
    </w:rPr>
  </w:style>
  <w:style w:type="paragraph" w:styleId="41">
    <w:name w:val="toc 4"/>
    <w:aliases w:val="vguC_Contents1Add"/>
    <w:basedOn w:val="a1"/>
    <w:next w:val="a1"/>
    <w:autoRedefine/>
    <w:uiPriority w:val="39"/>
    <w:unhideWhenUsed/>
    <w:rsid w:val="00224E38"/>
    <w:pPr>
      <w:tabs>
        <w:tab w:val="left" w:pos="-4678"/>
        <w:tab w:val="left" w:pos="1985"/>
        <w:tab w:val="right" w:leader="dot" w:pos="10206"/>
      </w:tabs>
      <w:suppressAutoHyphens/>
      <w:spacing w:before="0" w:line="276" w:lineRule="auto"/>
      <w:ind w:left="1985" w:right="566" w:hanging="1985"/>
      <w:jc w:val="left"/>
    </w:pPr>
    <w:rPr>
      <w:noProof/>
    </w:rPr>
  </w:style>
  <w:style w:type="paragraph" w:customStyle="1" w:styleId="vgutTableName">
    <w:name w:val="vgut_TableName"/>
    <w:basedOn w:val="a1"/>
    <w:link w:val="vgutTableName0"/>
    <w:qFormat/>
    <w:rsid w:val="00F84AC0"/>
    <w:pPr>
      <w:spacing w:before="60" w:after="60" w:line="276" w:lineRule="auto"/>
      <w:ind w:firstLine="0"/>
      <w:contextualSpacing w:val="0"/>
      <w:jc w:val="left"/>
    </w:pPr>
  </w:style>
  <w:style w:type="character" w:customStyle="1" w:styleId="vgutTableName0">
    <w:name w:val="vgut_TableName Знак"/>
    <w:basedOn w:val="aa"/>
    <w:link w:val="vgutTableName"/>
    <w:rsid w:val="00F84AC0"/>
    <w:rPr>
      <w:rFonts w:ascii="Times New Roman" w:hAnsi="Times New Roman"/>
      <w:bCs w:val="0"/>
      <w:sz w:val="24"/>
      <w:szCs w:val="18"/>
    </w:rPr>
  </w:style>
  <w:style w:type="paragraph" w:styleId="ad">
    <w:name w:val="header"/>
    <w:aliases w:val="vgux_TitleHeader"/>
    <w:basedOn w:val="a1"/>
    <w:link w:val="ae"/>
    <w:uiPriority w:val="99"/>
    <w:unhideWhenUsed/>
    <w:rsid w:val="00C17A21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e">
    <w:name w:val="Верхний колонтитул Знак"/>
    <w:aliases w:val="vgux_TitleHeader Знак"/>
    <w:basedOn w:val="a2"/>
    <w:link w:val="ad"/>
    <w:uiPriority w:val="99"/>
    <w:rsid w:val="00C17A21"/>
    <w:rPr>
      <w:rFonts w:ascii="Times New Roman" w:hAnsi="Times New Roman"/>
      <w:sz w:val="28"/>
    </w:rPr>
  </w:style>
  <w:style w:type="paragraph" w:styleId="af">
    <w:name w:val="footer"/>
    <w:aliases w:val="vgux_TitleFooter"/>
    <w:basedOn w:val="a1"/>
    <w:link w:val="af0"/>
    <w:uiPriority w:val="98"/>
    <w:unhideWhenUsed/>
    <w:rsid w:val="003D56FE"/>
    <w:pPr>
      <w:tabs>
        <w:tab w:val="center" w:pos="4677"/>
        <w:tab w:val="right" w:pos="9355"/>
      </w:tabs>
      <w:spacing w:before="0" w:line="240" w:lineRule="auto"/>
      <w:ind w:firstLine="0"/>
      <w:jc w:val="center"/>
    </w:pPr>
    <w:rPr>
      <w:b/>
      <w:sz w:val="32"/>
    </w:rPr>
  </w:style>
  <w:style w:type="character" w:customStyle="1" w:styleId="af0">
    <w:name w:val="Нижний колонтитул Знак"/>
    <w:aliases w:val="vgux_TitleFooter Знак"/>
    <w:basedOn w:val="a2"/>
    <w:link w:val="af"/>
    <w:uiPriority w:val="98"/>
    <w:rsid w:val="00627B79"/>
    <w:rPr>
      <w:rFonts w:ascii="Times New Roman" w:hAnsi="Times New Roman"/>
      <w:b/>
      <w:sz w:val="32"/>
    </w:rPr>
  </w:style>
  <w:style w:type="character" w:styleId="af1">
    <w:name w:val="page number"/>
    <w:aliases w:val="vgux_PageNumber"/>
    <w:basedOn w:val="a2"/>
    <w:rsid w:val="00C17A21"/>
    <w:rPr>
      <w:szCs w:val="24"/>
    </w:rPr>
  </w:style>
  <w:style w:type="paragraph" w:customStyle="1" w:styleId="vguxTitleDocName">
    <w:name w:val="vgux_TitleDocName"/>
    <w:basedOn w:val="a1"/>
    <w:qFormat/>
    <w:rsid w:val="00FF06B0"/>
    <w:pPr>
      <w:spacing w:before="480" w:after="120"/>
      <w:ind w:firstLine="0"/>
      <w:contextualSpacing w:val="0"/>
      <w:jc w:val="center"/>
    </w:pPr>
    <w:rPr>
      <w:b/>
      <w:caps/>
      <w:sz w:val="32"/>
      <w:lang w:val="en-US"/>
    </w:rPr>
  </w:style>
  <w:style w:type="paragraph" w:customStyle="1" w:styleId="vguxTitleDocType">
    <w:name w:val="vgux_TitleDocType"/>
    <w:basedOn w:val="a1"/>
    <w:qFormat/>
    <w:rsid w:val="00FF06B0"/>
    <w:pPr>
      <w:spacing w:before="0" w:after="360"/>
      <w:ind w:firstLine="0"/>
      <w:jc w:val="center"/>
    </w:pPr>
    <w:rPr>
      <w:b/>
      <w:smallCaps/>
    </w:rPr>
  </w:style>
  <w:style w:type="paragraph" w:customStyle="1" w:styleId="vguxTitleText">
    <w:name w:val="vgux_TitleText"/>
    <w:basedOn w:val="a1"/>
    <w:qFormat/>
    <w:rsid w:val="00FF06B0"/>
    <w:pPr>
      <w:ind w:firstLine="0"/>
      <w:jc w:val="center"/>
    </w:pPr>
  </w:style>
  <w:style w:type="paragraph" w:customStyle="1" w:styleId="vguxTitleDocTheme">
    <w:name w:val="vgux_TitleDocTheme"/>
    <w:basedOn w:val="a1"/>
    <w:qFormat/>
    <w:rsid w:val="00FF06B0"/>
    <w:pPr>
      <w:spacing w:before="0" w:after="960"/>
      <w:ind w:firstLine="0"/>
      <w:jc w:val="center"/>
    </w:pPr>
    <w:rPr>
      <w:b/>
      <w:caps/>
      <w:sz w:val="32"/>
      <w:lang w:val="en-US"/>
    </w:rPr>
  </w:style>
  <w:style w:type="character" w:styleId="af2">
    <w:name w:val="annotation reference"/>
    <w:basedOn w:val="a2"/>
    <w:uiPriority w:val="99"/>
    <w:semiHidden/>
    <w:unhideWhenUsed/>
    <w:rsid w:val="006505F8"/>
    <w:rPr>
      <w:sz w:val="16"/>
      <w:szCs w:val="16"/>
    </w:rPr>
  </w:style>
  <w:style w:type="paragraph" w:styleId="af3">
    <w:name w:val="annotation text"/>
    <w:basedOn w:val="a1"/>
    <w:link w:val="af4"/>
    <w:uiPriority w:val="99"/>
    <w:semiHidden/>
    <w:unhideWhenUsed/>
    <w:rsid w:val="006505F8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2"/>
    <w:link w:val="af3"/>
    <w:uiPriority w:val="99"/>
    <w:semiHidden/>
    <w:rsid w:val="006505F8"/>
    <w:rPr>
      <w:rFonts w:ascii="Times New Roman" w:hAnsi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6505F8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6505F8"/>
    <w:rPr>
      <w:rFonts w:ascii="Times New Roman" w:hAnsi="Times New Roman"/>
      <w:b/>
      <w:bCs/>
      <w:sz w:val="20"/>
      <w:szCs w:val="20"/>
    </w:rPr>
  </w:style>
  <w:style w:type="paragraph" w:styleId="af7">
    <w:name w:val="footnote text"/>
    <w:basedOn w:val="a1"/>
    <w:link w:val="af8"/>
    <w:uiPriority w:val="99"/>
    <w:unhideWhenUsed/>
    <w:rsid w:val="008374E1"/>
    <w:pPr>
      <w:spacing w:before="0"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2"/>
    <w:link w:val="af7"/>
    <w:uiPriority w:val="99"/>
    <w:rsid w:val="008374E1"/>
    <w:rPr>
      <w:rFonts w:ascii="Times New Roman" w:hAnsi="Times New Roman"/>
      <w:sz w:val="20"/>
      <w:szCs w:val="20"/>
    </w:rPr>
  </w:style>
  <w:style w:type="character" w:styleId="af9">
    <w:name w:val="footnote reference"/>
    <w:basedOn w:val="a2"/>
    <w:uiPriority w:val="99"/>
    <w:semiHidden/>
    <w:unhideWhenUsed/>
    <w:rsid w:val="008374E1"/>
    <w:rPr>
      <w:vertAlign w:val="superscript"/>
    </w:rPr>
  </w:style>
  <w:style w:type="paragraph" w:styleId="afa">
    <w:name w:val="Revision"/>
    <w:hidden/>
    <w:uiPriority w:val="99"/>
    <w:semiHidden/>
    <w:rsid w:val="009C0B09"/>
    <w:pPr>
      <w:spacing w:after="0" w:line="240" w:lineRule="auto"/>
    </w:pPr>
    <w:rPr>
      <w:rFonts w:ascii="Times New Roman" w:hAnsi="Times New Roman"/>
      <w:sz w:val="28"/>
    </w:rPr>
  </w:style>
  <w:style w:type="paragraph" w:styleId="afb">
    <w:name w:val="TOC Heading"/>
    <w:basedOn w:val="1"/>
    <w:next w:val="a1"/>
    <w:uiPriority w:val="39"/>
    <w:unhideWhenUsed/>
    <w:qFormat/>
    <w:rsid w:val="00442256"/>
    <w:pPr>
      <w:pageBreakBefore w:val="0"/>
      <w:numPr>
        <w:numId w:val="0"/>
      </w:numPr>
      <w:tabs>
        <w:tab w:val="clear" w:pos="1418"/>
      </w:tabs>
      <w:spacing w:before="240" w:line="259" w:lineRule="auto"/>
      <w:contextualSpacing w:val="0"/>
      <w:outlineLvl w:val="9"/>
    </w:pPr>
    <w:rPr>
      <w:rFonts w:asciiTheme="majorHAnsi" w:hAnsiTheme="majorHAnsi" w:cstheme="majorBidi"/>
      <w:b w:val="0"/>
      <w:bCs w:val="0"/>
      <w:noProof w:val="0"/>
      <w:color w:val="365F91" w:themeColor="accent1" w:themeShade="BF"/>
      <w:sz w:val="32"/>
      <w:szCs w:val="32"/>
    </w:rPr>
  </w:style>
  <w:style w:type="character" w:customStyle="1" w:styleId="13">
    <w:name w:val="Неразрешенное упоминание1"/>
    <w:basedOn w:val="a2"/>
    <w:uiPriority w:val="99"/>
    <w:semiHidden/>
    <w:unhideWhenUsed/>
    <w:rsid w:val="0041094C"/>
    <w:rPr>
      <w:color w:val="605E5C"/>
      <w:shd w:val="clear" w:color="auto" w:fill="E1DFDD"/>
    </w:rPr>
  </w:style>
  <w:style w:type="character" w:styleId="afc">
    <w:name w:val="Placeholder Text"/>
    <w:basedOn w:val="a2"/>
    <w:uiPriority w:val="99"/>
    <w:semiHidden/>
    <w:rsid w:val="00D26D9F"/>
    <w:rPr>
      <w:color w:val="666666"/>
    </w:rPr>
  </w:style>
  <w:style w:type="character" w:styleId="afd">
    <w:name w:val="FollowedHyperlink"/>
    <w:basedOn w:val="a2"/>
    <w:uiPriority w:val="99"/>
    <w:semiHidden/>
    <w:unhideWhenUsed/>
    <w:rsid w:val="00E108D9"/>
    <w:rPr>
      <w:color w:val="800080" w:themeColor="followedHyperlink"/>
      <w:u w:val="single"/>
    </w:rPr>
  </w:style>
  <w:style w:type="paragraph" w:customStyle="1" w:styleId="whitespace-pre-wrap">
    <w:name w:val="whitespace-pre-wrap"/>
    <w:basedOn w:val="a1"/>
    <w:rsid w:val="00583827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paragraph" w:customStyle="1" w:styleId="whitespace-normal">
    <w:name w:val="whitespace-normal"/>
    <w:basedOn w:val="a1"/>
    <w:rsid w:val="00583827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paragraph" w:customStyle="1" w:styleId="paragraph">
    <w:name w:val="paragraph"/>
    <w:basedOn w:val="a1"/>
    <w:rsid w:val="00AC4E4C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character" w:customStyle="1" w:styleId="normaltextrun">
    <w:name w:val="normaltextrun"/>
    <w:basedOn w:val="a2"/>
    <w:rsid w:val="00AC4E4C"/>
  </w:style>
  <w:style w:type="character" w:customStyle="1" w:styleId="eop">
    <w:name w:val="eop"/>
    <w:basedOn w:val="a2"/>
    <w:rsid w:val="00AC4E4C"/>
  </w:style>
  <w:style w:type="paragraph" w:styleId="afe">
    <w:name w:val="Normal (Web)"/>
    <w:basedOn w:val="a1"/>
    <w:uiPriority w:val="99"/>
    <w:semiHidden/>
    <w:unhideWhenUsed/>
    <w:rsid w:val="00CA3112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character" w:styleId="aff">
    <w:name w:val="Strong"/>
    <w:basedOn w:val="a2"/>
    <w:uiPriority w:val="22"/>
    <w:qFormat/>
    <w:rsid w:val="006729D0"/>
    <w:rPr>
      <w:b/>
      <w:bCs/>
    </w:rPr>
  </w:style>
  <w:style w:type="character" w:customStyle="1" w:styleId="ms-1">
    <w:name w:val="ms-1"/>
    <w:basedOn w:val="a2"/>
    <w:rsid w:val="006729D0"/>
  </w:style>
  <w:style w:type="character" w:customStyle="1" w:styleId="max-w-15ch">
    <w:name w:val="max-w-[15ch]"/>
    <w:basedOn w:val="a2"/>
    <w:rsid w:val="006729D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8"/>
    <w:lsdException w:name="caption" w:uiPriority="35" w:qFormat="1"/>
    <w:lsdException w:name="page number" w:uiPriority="0"/>
    <w:lsdException w:name="List Bullet" w:qFormat="1"/>
    <w:lsdException w:name="Title" w:semiHidden="0" w:unhideWhenUsed="0"/>
    <w:lsdException w:name="Default Paragraph Font" w:uiPriority="1"/>
    <w:lsdException w:name="Body Text Indent" w:uiPriority="0"/>
    <w:lsdException w:name="Subtitle" w:semiHidden="0" w:unhideWhenUsed="0" w:qFormat="1"/>
    <w:lsdException w:name="Note Heading" w:semiHidden="0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locked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nhideWhenUsed="0" w:qFormat="1"/>
    <w:lsdException w:name="Intense Emphasis" w:semiHidden="0" w:uiPriority="21" w:unhideWhenUsed="0" w:qFormat="1"/>
    <w:lsdException w:name="Subtle Reference" w:semiHidden="0" w:unhideWhenUsed="0" w:qFormat="1"/>
    <w:lsdException w:name="Intense Reference" w:semiHidden="0" w:unhideWhenUsed="0" w:qFormat="1"/>
    <w:lsdException w:name="Book Title" w:semiHidden="0" w:unhideWhenUsed="0"/>
    <w:lsdException w:name="Bibliography" w:uiPriority="37"/>
    <w:lsdException w:name="TOC Heading" w:uiPriority="39" w:qFormat="1"/>
  </w:latentStyles>
  <w:style w:type="paragraph" w:default="1" w:styleId="a1">
    <w:name w:val="Normal"/>
    <w:aliases w:val="vgu_Text"/>
    <w:qFormat/>
    <w:rsid w:val="00BA3D8F"/>
    <w:pPr>
      <w:spacing w:before="240" w:after="0" w:line="360" w:lineRule="auto"/>
      <w:ind w:firstLine="851"/>
      <w:contextualSpacing/>
      <w:jc w:val="both"/>
    </w:pPr>
    <w:rPr>
      <w:rFonts w:ascii="Times New Roman" w:hAnsi="Times New Roman"/>
      <w:sz w:val="24"/>
    </w:rPr>
  </w:style>
  <w:style w:type="paragraph" w:styleId="1">
    <w:name w:val="heading 1"/>
    <w:aliases w:val="vgu_Header1"/>
    <w:basedOn w:val="a1"/>
    <w:next w:val="a1"/>
    <w:link w:val="10"/>
    <w:uiPriority w:val="9"/>
    <w:qFormat/>
    <w:rsid w:val="00EA6493"/>
    <w:pPr>
      <w:keepNext/>
      <w:keepLines/>
      <w:pageBreakBefore/>
      <w:numPr>
        <w:numId w:val="5"/>
      </w:numPr>
      <w:tabs>
        <w:tab w:val="left" w:pos="1418"/>
      </w:tabs>
      <w:spacing w:before="480"/>
      <w:ind w:left="0" w:firstLine="851"/>
      <w:jc w:val="left"/>
      <w:outlineLvl w:val="0"/>
    </w:pPr>
    <w:rPr>
      <w:rFonts w:eastAsiaTheme="majorEastAsia" w:cs="Times New Roman"/>
      <w:b/>
      <w:bCs/>
      <w:noProof/>
      <w:szCs w:val="36"/>
    </w:rPr>
  </w:style>
  <w:style w:type="paragraph" w:styleId="2">
    <w:name w:val="heading 2"/>
    <w:aliases w:val="vgu_Header2"/>
    <w:basedOn w:val="a1"/>
    <w:next w:val="a1"/>
    <w:link w:val="20"/>
    <w:uiPriority w:val="9"/>
    <w:unhideWhenUsed/>
    <w:qFormat/>
    <w:rsid w:val="00EA6493"/>
    <w:pPr>
      <w:keepNext/>
      <w:keepLines/>
      <w:numPr>
        <w:ilvl w:val="1"/>
        <w:numId w:val="5"/>
      </w:numPr>
      <w:tabs>
        <w:tab w:val="left" w:pos="1560"/>
      </w:tabs>
      <w:spacing w:before="200"/>
      <w:outlineLvl w:val="1"/>
    </w:pPr>
    <w:rPr>
      <w:rFonts w:eastAsiaTheme="majorEastAsia" w:cs="Times New Roman"/>
      <w:b/>
      <w:bCs/>
      <w:szCs w:val="36"/>
    </w:rPr>
  </w:style>
  <w:style w:type="paragraph" w:styleId="3">
    <w:name w:val="heading 3"/>
    <w:aliases w:val="vgu_Header3"/>
    <w:basedOn w:val="a1"/>
    <w:next w:val="a1"/>
    <w:link w:val="30"/>
    <w:uiPriority w:val="9"/>
    <w:unhideWhenUsed/>
    <w:qFormat/>
    <w:rsid w:val="00EA6493"/>
    <w:pPr>
      <w:keepNext/>
      <w:keepLines/>
      <w:numPr>
        <w:ilvl w:val="2"/>
        <w:numId w:val="5"/>
      </w:numPr>
      <w:tabs>
        <w:tab w:val="left" w:pos="1701"/>
      </w:tabs>
      <w:spacing w:before="200"/>
      <w:ind w:left="0" w:firstLine="851"/>
      <w:outlineLvl w:val="2"/>
    </w:pPr>
    <w:rPr>
      <w:rFonts w:eastAsiaTheme="majorEastAsia" w:cs="Times New Roman"/>
      <w:b/>
      <w:bCs/>
    </w:rPr>
  </w:style>
  <w:style w:type="paragraph" w:styleId="4">
    <w:name w:val="heading 4"/>
    <w:aliases w:val="vgu_Header4"/>
    <w:basedOn w:val="a1"/>
    <w:next w:val="a1"/>
    <w:link w:val="40"/>
    <w:uiPriority w:val="9"/>
    <w:unhideWhenUsed/>
    <w:qFormat/>
    <w:rsid w:val="00EA6493"/>
    <w:pPr>
      <w:keepNext/>
      <w:keepLines/>
      <w:numPr>
        <w:ilvl w:val="3"/>
        <w:numId w:val="5"/>
      </w:numPr>
      <w:tabs>
        <w:tab w:val="left" w:pos="1843"/>
      </w:tabs>
      <w:spacing w:before="200"/>
      <w:ind w:left="0" w:firstLine="851"/>
      <w:outlineLvl w:val="3"/>
    </w:pPr>
    <w:rPr>
      <w:rFonts w:eastAsiaTheme="majorEastAsia" w:cs="Times New Roman"/>
      <w:b/>
      <w:bCs/>
      <w:iCs/>
    </w:rPr>
  </w:style>
  <w:style w:type="paragraph" w:styleId="5">
    <w:name w:val="heading 5"/>
    <w:aliases w:val="vgu_Header5"/>
    <w:basedOn w:val="a1"/>
    <w:next w:val="a1"/>
    <w:link w:val="50"/>
    <w:uiPriority w:val="9"/>
    <w:unhideWhenUsed/>
    <w:qFormat/>
    <w:rsid w:val="00815163"/>
    <w:pPr>
      <w:keepNext/>
      <w:keepLines/>
      <w:numPr>
        <w:ilvl w:val="4"/>
        <w:numId w:val="5"/>
      </w:numPr>
      <w:tabs>
        <w:tab w:val="left" w:pos="1985"/>
      </w:tabs>
      <w:spacing w:before="200"/>
      <w:ind w:left="0" w:firstLine="851"/>
      <w:outlineLvl w:val="4"/>
    </w:pPr>
    <w:rPr>
      <w:rFonts w:eastAsiaTheme="majorEastAsia" w:cs="Times New Roman"/>
      <w:b/>
    </w:rPr>
  </w:style>
  <w:style w:type="paragraph" w:styleId="6">
    <w:name w:val="heading 6"/>
    <w:aliases w:val="vgu_Header6"/>
    <w:basedOn w:val="a1"/>
    <w:next w:val="a1"/>
    <w:link w:val="60"/>
    <w:uiPriority w:val="9"/>
    <w:unhideWhenUsed/>
    <w:qFormat/>
    <w:rsid w:val="006D46A3"/>
    <w:pPr>
      <w:keepNext/>
      <w:keepLines/>
      <w:numPr>
        <w:ilvl w:val="5"/>
        <w:numId w:val="5"/>
      </w:numPr>
      <w:tabs>
        <w:tab w:val="left" w:pos="2268"/>
      </w:tabs>
      <w:spacing w:before="200"/>
      <w:ind w:left="0" w:firstLine="851"/>
      <w:outlineLvl w:val="5"/>
    </w:pPr>
    <w:rPr>
      <w:rFonts w:eastAsiaTheme="majorEastAsia" w:cs="Times New Roman"/>
      <w:iCs/>
    </w:rPr>
  </w:style>
  <w:style w:type="paragraph" w:styleId="7">
    <w:name w:val="heading 7"/>
    <w:aliases w:val="vgu_Header7"/>
    <w:basedOn w:val="a1"/>
    <w:next w:val="a1"/>
    <w:link w:val="70"/>
    <w:uiPriority w:val="9"/>
    <w:unhideWhenUsed/>
    <w:qFormat/>
    <w:rsid w:val="006D46A3"/>
    <w:pPr>
      <w:keepNext/>
      <w:keepLines/>
      <w:numPr>
        <w:ilvl w:val="6"/>
        <w:numId w:val="5"/>
      </w:numPr>
      <w:tabs>
        <w:tab w:val="left" w:pos="2410"/>
      </w:tabs>
      <w:spacing w:before="200"/>
      <w:ind w:left="0" w:firstLine="851"/>
      <w:outlineLvl w:val="6"/>
    </w:pPr>
    <w:rPr>
      <w:rFonts w:eastAsiaTheme="majorEastAsia" w:cs="Times New Roman"/>
      <w:iCs/>
    </w:rPr>
  </w:style>
  <w:style w:type="paragraph" w:styleId="8">
    <w:name w:val="heading 8"/>
    <w:aliases w:val="vgu_Header8"/>
    <w:basedOn w:val="a1"/>
    <w:next w:val="a1"/>
    <w:link w:val="80"/>
    <w:uiPriority w:val="9"/>
    <w:unhideWhenUsed/>
    <w:qFormat/>
    <w:rsid w:val="006D46A3"/>
    <w:pPr>
      <w:keepNext/>
      <w:keepLines/>
      <w:numPr>
        <w:ilvl w:val="7"/>
        <w:numId w:val="5"/>
      </w:numPr>
      <w:tabs>
        <w:tab w:val="left" w:pos="2552"/>
      </w:tabs>
      <w:spacing w:before="200"/>
      <w:ind w:left="0" w:firstLine="851"/>
      <w:outlineLvl w:val="7"/>
    </w:pPr>
    <w:rPr>
      <w:rFonts w:eastAsiaTheme="majorEastAsia" w:cs="Times New Roman"/>
      <w:szCs w:val="20"/>
    </w:rPr>
  </w:style>
  <w:style w:type="paragraph" w:styleId="9">
    <w:name w:val="heading 9"/>
    <w:aliases w:val="vgu_Header9"/>
    <w:basedOn w:val="a1"/>
    <w:next w:val="a1"/>
    <w:link w:val="90"/>
    <w:uiPriority w:val="9"/>
    <w:unhideWhenUsed/>
    <w:qFormat/>
    <w:rsid w:val="006D46A3"/>
    <w:pPr>
      <w:keepNext/>
      <w:keepLines/>
      <w:numPr>
        <w:ilvl w:val="8"/>
        <w:numId w:val="5"/>
      </w:numPr>
      <w:tabs>
        <w:tab w:val="left" w:pos="2835"/>
      </w:tabs>
      <w:spacing w:before="200"/>
      <w:ind w:left="0" w:firstLine="851"/>
      <w:outlineLvl w:val="8"/>
    </w:pPr>
    <w:rPr>
      <w:rFonts w:asciiTheme="majorHAnsi" w:eastAsiaTheme="majorEastAsia" w:hAnsiTheme="majorHAnsi" w:cstheme="majorBidi"/>
      <w:iCs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vgu_Header1 Знак"/>
    <w:basedOn w:val="a2"/>
    <w:link w:val="1"/>
    <w:uiPriority w:val="9"/>
    <w:rsid w:val="00EA6493"/>
    <w:rPr>
      <w:rFonts w:ascii="Times New Roman" w:eastAsiaTheme="majorEastAsia" w:hAnsi="Times New Roman" w:cs="Times New Roman"/>
      <w:b/>
      <w:bCs/>
      <w:noProof/>
      <w:sz w:val="24"/>
      <w:szCs w:val="36"/>
    </w:rPr>
  </w:style>
  <w:style w:type="character" w:customStyle="1" w:styleId="20">
    <w:name w:val="Заголовок 2 Знак"/>
    <w:aliases w:val="vgu_Header2 Знак"/>
    <w:basedOn w:val="a2"/>
    <w:link w:val="2"/>
    <w:uiPriority w:val="9"/>
    <w:rsid w:val="00EA6493"/>
    <w:rPr>
      <w:rFonts w:ascii="Times New Roman" w:eastAsiaTheme="majorEastAsia" w:hAnsi="Times New Roman" w:cs="Times New Roman"/>
      <w:b/>
      <w:bCs/>
      <w:sz w:val="24"/>
      <w:szCs w:val="36"/>
    </w:rPr>
  </w:style>
  <w:style w:type="character" w:customStyle="1" w:styleId="30">
    <w:name w:val="Заголовок 3 Знак"/>
    <w:aliases w:val="vgu_Header3 Знак"/>
    <w:basedOn w:val="a2"/>
    <w:link w:val="3"/>
    <w:uiPriority w:val="9"/>
    <w:rsid w:val="00EA6493"/>
    <w:rPr>
      <w:rFonts w:ascii="Times New Roman" w:eastAsiaTheme="majorEastAsia" w:hAnsi="Times New Roman" w:cs="Times New Roman"/>
      <w:b/>
      <w:bCs/>
      <w:sz w:val="24"/>
    </w:rPr>
  </w:style>
  <w:style w:type="character" w:customStyle="1" w:styleId="40">
    <w:name w:val="Заголовок 4 Знак"/>
    <w:aliases w:val="vgu_Header4 Знак"/>
    <w:basedOn w:val="a2"/>
    <w:link w:val="4"/>
    <w:uiPriority w:val="9"/>
    <w:rsid w:val="00EA6493"/>
    <w:rPr>
      <w:rFonts w:ascii="Times New Roman" w:eastAsiaTheme="majorEastAsia" w:hAnsi="Times New Roman" w:cs="Times New Roman"/>
      <w:b/>
      <w:bCs/>
      <w:iCs/>
      <w:sz w:val="24"/>
    </w:rPr>
  </w:style>
  <w:style w:type="character" w:customStyle="1" w:styleId="50">
    <w:name w:val="Заголовок 5 Знак"/>
    <w:aliases w:val="vgu_Header5 Знак"/>
    <w:basedOn w:val="a2"/>
    <w:link w:val="5"/>
    <w:uiPriority w:val="9"/>
    <w:rsid w:val="00815163"/>
    <w:rPr>
      <w:rFonts w:ascii="Times New Roman" w:eastAsiaTheme="majorEastAsia" w:hAnsi="Times New Roman" w:cs="Times New Roman"/>
      <w:b/>
      <w:sz w:val="24"/>
    </w:rPr>
  </w:style>
  <w:style w:type="character" w:customStyle="1" w:styleId="60">
    <w:name w:val="Заголовок 6 Знак"/>
    <w:aliases w:val="vgu_Header6 Знак"/>
    <w:basedOn w:val="a2"/>
    <w:link w:val="6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70">
    <w:name w:val="Заголовок 7 Знак"/>
    <w:aliases w:val="vgu_Header7 Знак"/>
    <w:basedOn w:val="a2"/>
    <w:link w:val="7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80">
    <w:name w:val="Заголовок 8 Знак"/>
    <w:aliases w:val="vgu_Header8 Знак"/>
    <w:basedOn w:val="a2"/>
    <w:link w:val="8"/>
    <w:uiPriority w:val="9"/>
    <w:rsid w:val="006D46A3"/>
    <w:rPr>
      <w:rFonts w:ascii="Times New Roman" w:eastAsiaTheme="majorEastAsia" w:hAnsi="Times New Roman" w:cs="Times New Roman"/>
      <w:sz w:val="24"/>
      <w:szCs w:val="20"/>
    </w:rPr>
  </w:style>
  <w:style w:type="character" w:customStyle="1" w:styleId="90">
    <w:name w:val="Заголовок 9 Знак"/>
    <w:aliases w:val="vgu_Header9 Знак"/>
    <w:basedOn w:val="a2"/>
    <w:link w:val="9"/>
    <w:uiPriority w:val="9"/>
    <w:rsid w:val="006D46A3"/>
    <w:rPr>
      <w:rFonts w:asciiTheme="majorHAnsi" w:eastAsiaTheme="majorEastAsia" w:hAnsiTheme="majorHAnsi" w:cstheme="majorBidi"/>
      <w:iCs/>
      <w:sz w:val="24"/>
      <w:szCs w:val="28"/>
    </w:rPr>
  </w:style>
  <w:style w:type="paragraph" w:styleId="a0">
    <w:name w:val="List Paragraph"/>
    <w:aliases w:val="vgu_List1"/>
    <w:basedOn w:val="a1"/>
    <w:link w:val="a5"/>
    <w:uiPriority w:val="34"/>
    <w:qFormat/>
    <w:rsid w:val="006D46A3"/>
    <w:pPr>
      <w:keepLines/>
      <w:numPr>
        <w:numId w:val="1"/>
      </w:numPr>
      <w:tabs>
        <w:tab w:val="left" w:pos="1276"/>
      </w:tabs>
      <w:spacing w:before="0"/>
    </w:pPr>
  </w:style>
  <w:style w:type="character" w:customStyle="1" w:styleId="a5">
    <w:name w:val="Абзац списка Знак"/>
    <w:aliases w:val="vgu_List1 Знак"/>
    <w:basedOn w:val="a2"/>
    <w:link w:val="a0"/>
    <w:uiPriority w:val="34"/>
    <w:locked/>
    <w:rsid w:val="006D46A3"/>
    <w:rPr>
      <w:rFonts w:ascii="Times New Roman" w:hAnsi="Times New Roman"/>
      <w:sz w:val="24"/>
    </w:rPr>
  </w:style>
  <w:style w:type="paragraph" w:customStyle="1" w:styleId="vguList2">
    <w:name w:val="vgu_List2"/>
    <w:basedOn w:val="a0"/>
    <w:qFormat/>
    <w:rsid w:val="006D46A3"/>
    <w:pPr>
      <w:tabs>
        <w:tab w:val="left" w:pos="2268"/>
      </w:tabs>
      <w:ind w:firstLine="1701"/>
    </w:pPr>
  </w:style>
  <w:style w:type="paragraph" w:customStyle="1" w:styleId="vguList3">
    <w:name w:val="vgu_List3"/>
    <w:basedOn w:val="vguList2"/>
    <w:qFormat/>
    <w:rsid w:val="006D46A3"/>
    <w:pPr>
      <w:tabs>
        <w:tab w:val="clear" w:pos="2268"/>
        <w:tab w:val="left" w:pos="3402"/>
      </w:tabs>
      <w:ind w:firstLine="2835"/>
    </w:pPr>
  </w:style>
  <w:style w:type="character" w:styleId="a6">
    <w:name w:val="Hyperlink"/>
    <w:basedOn w:val="a2"/>
    <w:uiPriority w:val="99"/>
    <w:unhideWhenUsed/>
    <w:rsid w:val="00C96227"/>
    <w:rPr>
      <w:color w:val="0000FF" w:themeColor="hyperlink"/>
      <w:u w:val="single"/>
    </w:rPr>
  </w:style>
  <w:style w:type="paragraph" w:customStyle="1" w:styleId="vguNumber">
    <w:name w:val="vgu_Number"/>
    <w:basedOn w:val="a0"/>
    <w:rsid w:val="006819D3"/>
    <w:pPr>
      <w:numPr>
        <w:numId w:val="4"/>
      </w:numPr>
      <w:spacing w:before="240"/>
    </w:pPr>
  </w:style>
  <w:style w:type="paragraph" w:customStyle="1" w:styleId="vguCContentName">
    <w:name w:val="vguC_Content_Name"/>
    <w:basedOn w:val="vguHeader"/>
    <w:link w:val="vguCContentName0"/>
    <w:qFormat/>
    <w:rsid w:val="00C96227"/>
    <w:pPr>
      <w:tabs>
        <w:tab w:val="left" w:pos="1985"/>
      </w:tabs>
    </w:pPr>
  </w:style>
  <w:style w:type="paragraph" w:styleId="a">
    <w:name w:val="List Bullet"/>
    <w:basedOn w:val="a1"/>
    <w:uiPriority w:val="99"/>
    <w:semiHidden/>
    <w:unhideWhenUsed/>
    <w:qFormat/>
    <w:rsid w:val="00ED6EE3"/>
    <w:pPr>
      <w:numPr>
        <w:numId w:val="2"/>
      </w:numPr>
      <w:spacing w:before="0"/>
      <w:ind w:left="425" w:hanging="425"/>
    </w:pPr>
  </w:style>
  <w:style w:type="character" w:customStyle="1" w:styleId="vguCContentName0">
    <w:name w:val="vguC_Content_Name Знак"/>
    <w:basedOn w:val="vguHeader0"/>
    <w:link w:val="vguCContentName"/>
    <w:rsid w:val="00C96227"/>
    <w:rPr>
      <w:rFonts w:ascii="Times New Roman" w:hAnsi="Times New Roman"/>
      <w:b/>
      <w:caps/>
      <w:sz w:val="24"/>
    </w:rPr>
  </w:style>
  <w:style w:type="paragraph" w:styleId="a7">
    <w:name w:val="Balloon Text"/>
    <w:basedOn w:val="a1"/>
    <w:link w:val="a8"/>
    <w:uiPriority w:val="99"/>
    <w:semiHidden/>
    <w:unhideWhenUsed/>
    <w:rsid w:val="00F952EF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2"/>
    <w:link w:val="a7"/>
    <w:uiPriority w:val="99"/>
    <w:semiHidden/>
    <w:rsid w:val="00F952EF"/>
    <w:rPr>
      <w:rFonts w:ascii="Tahoma" w:hAnsi="Tahoma" w:cs="Tahoma"/>
      <w:sz w:val="16"/>
      <w:szCs w:val="16"/>
    </w:rPr>
  </w:style>
  <w:style w:type="paragraph" w:styleId="a9">
    <w:name w:val="caption"/>
    <w:aliases w:val="vgu_PictureName"/>
    <w:basedOn w:val="a1"/>
    <w:next w:val="a1"/>
    <w:link w:val="aa"/>
    <w:uiPriority w:val="35"/>
    <w:unhideWhenUsed/>
    <w:qFormat/>
    <w:rsid w:val="00F84AC0"/>
    <w:pPr>
      <w:spacing w:before="0" w:after="240" w:line="720" w:lineRule="auto"/>
      <w:ind w:firstLine="0"/>
      <w:jc w:val="center"/>
    </w:pPr>
    <w:rPr>
      <w:bCs/>
      <w:szCs w:val="18"/>
    </w:rPr>
  </w:style>
  <w:style w:type="character" w:customStyle="1" w:styleId="aa">
    <w:name w:val="Название объекта Знак"/>
    <w:aliases w:val="vgu_PictureName Знак"/>
    <w:basedOn w:val="a2"/>
    <w:link w:val="a9"/>
    <w:uiPriority w:val="35"/>
    <w:rsid w:val="00F84AC0"/>
    <w:rPr>
      <w:rFonts w:ascii="Times New Roman" w:hAnsi="Times New Roman"/>
      <w:bCs/>
      <w:sz w:val="24"/>
      <w:szCs w:val="18"/>
    </w:rPr>
  </w:style>
  <w:style w:type="character" w:styleId="ab">
    <w:name w:val="Subtle Emphasis"/>
    <w:basedOn w:val="a2"/>
    <w:uiPriority w:val="99"/>
    <w:semiHidden/>
    <w:qFormat/>
    <w:rsid w:val="003B4D8E"/>
    <w:rPr>
      <w:i/>
      <w:iCs/>
      <w:color w:val="808080" w:themeColor="text1" w:themeTint="7F"/>
    </w:rPr>
  </w:style>
  <w:style w:type="table" w:styleId="ac">
    <w:name w:val="Table Grid"/>
    <w:basedOn w:val="a3"/>
    <w:uiPriority w:val="59"/>
    <w:rsid w:val="002D420C"/>
    <w:pPr>
      <w:spacing w:after="0" w:line="240" w:lineRule="auto"/>
    </w:pPr>
    <w:rPr>
      <w:rFonts w:ascii="Times New Roman" w:hAnsi="Times New Roman"/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left"/>
      </w:pPr>
      <w:rPr>
        <w:rFonts w:ascii="Times New Roman" w:hAnsi="Times New Roman"/>
        <w:sz w:val="24"/>
      </w:rPr>
    </w:tblStylePr>
  </w:style>
  <w:style w:type="paragraph" w:customStyle="1" w:styleId="vgutTableText">
    <w:name w:val="vgut_TableText"/>
    <w:basedOn w:val="a1"/>
    <w:link w:val="vgutTableText0"/>
    <w:qFormat/>
    <w:rsid w:val="001568A3"/>
    <w:pPr>
      <w:spacing w:before="0" w:after="60" w:line="276" w:lineRule="auto"/>
      <w:ind w:firstLine="0"/>
      <w:jc w:val="left"/>
    </w:pPr>
  </w:style>
  <w:style w:type="character" w:customStyle="1" w:styleId="vgutTableText0">
    <w:name w:val="vgut_TableText Знак"/>
    <w:basedOn w:val="a2"/>
    <w:link w:val="vgutTableText"/>
    <w:rsid w:val="001568A3"/>
    <w:rPr>
      <w:rFonts w:ascii="Times New Roman" w:hAnsi="Times New Roman"/>
      <w:sz w:val="24"/>
    </w:rPr>
  </w:style>
  <w:style w:type="paragraph" w:customStyle="1" w:styleId="vguAdditionName">
    <w:name w:val="vgu_AdditionName"/>
    <w:basedOn w:val="1"/>
    <w:qFormat/>
    <w:rsid w:val="00B6663A"/>
    <w:pPr>
      <w:pageBreakBefore w:val="0"/>
      <w:numPr>
        <w:numId w:val="3"/>
      </w:numPr>
      <w:tabs>
        <w:tab w:val="num" w:pos="360"/>
      </w:tabs>
      <w:ind w:left="2693" w:hanging="2693"/>
    </w:pPr>
    <w:rPr>
      <w:caps/>
      <w:smallCaps/>
    </w:rPr>
  </w:style>
  <w:style w:type="paragraph" w:customStyle="1" w:styleId="vguHeader">
    <w:name w:val="vgu_Header"/>
    <w:basedOn w:val="a1"/>
    <w:link w:val="vguHeader0"/>
    <w:qFormat/>
    <w:rsid w:val="00303DC8"/>
    <w:pPr>
      <w:keepNext/>
      <w:keepLines/>
      <w:pageBreakBefore/>
      <w:ind w:firstLine="0"/>
      <w:jc w:val="center"/>
    </w:pPr>
    <w:rPr>
      <w:b/>
      <w:caps/>
    </w:rPr>
  </w:style>
  <w:style w:type="character" w:customStyle="1" w:styleId="vguHeader0">
    <w:name w:val="vgu_Header Знак"/>
    <w:basedOn w:val="a2"/>
    <w:link w:val="vguHeader"/>
    <w:rsid w:val="00303DC8"/>
    <w:rPr>
      <w:rFonts w:ascii="Times New Roman" w:hAnsi="Times New Roman"/>
      <w:b/>
      <w:caps/>
      <w:sz w:val="28"/>
    </w:rPr>
  </w:style>
  <w:style w:type="paragraph" w:styleId="11">
    <w:name w:val="toc 1"/>
    <w:aliases w:val="vguC_Contents1"/>
    <w:basedOn w:val="a1"/>
    <w:next w:val="a1"/>
    <w:link w:val="12"/>
    <w:autoRedefine/>
    <w:uiPriority w:val="39"/>
    <w:rsid w:val="00C96227"/>
    <w:pPr>
      <w:tabs>
        <w:tab w:val="left" w:pos="426"/>
        <w:tab w:val="right" w:leader="dot" w:pos="10206"/>
      </w:tabs>
      <w:spacing w:before="0" w:line="276" w:lineRule="auto"/>
      <w:ind w:left="426" w:right="567" w:hanging="426"/>
      <w:contextualSpacing w:val="0"/>
      <w:jc w:val="left"/>
    </w:pPr>
    <w:rPr>
      <w:rFonts w:eastAsia="Times New Roman" w:cs="Times New Roman"/>
      <w:noProof/>
      <w:szCs w:val="24"/>
    </w:rPr>
  </w:style>
  <w:style w:type="character" w:customStyle="1" w:styleId="12">
    <w:name w:val="Оглавление 1 Знак"/>
    <w:aliases w:val="vguC_Contents1 Знак"/>
    <w:basedOn w:val="a2"/>
    <w:link w:val="11"/>
    <w:uiPriority w:val="39"/>
    <w:rsid w:val="00C96227"/>
    <w:rPr>
      <w:rFonts w:ascii="Times New Roman" w:eastAsia="Times New Roman" w:hAnsi="Times New Roman" w:cs="Times New Roman"/>
      <w:noProof/>
      <w:sz w:val="24"/>
      <w:szCs w:val="24"/>
    </w:rPr>
  </w:style>
  <w:style w:type="paragraph" w:styleId="21">
    <w:name w:val="toc 2"/>
    <w:aliases w:val="vguC_Contents2"/>
    <w:basedOn w:val="a1"/>
    <w:next w:val="a1"/>
    <w:autoRedefine/>
    <w:uiPriority w:val="39"/>
    <w:rsid w:val="00C96227"/>
    <w:pPr>
      <w:tabs>
        <w:tab w:val="left" w:pos="1134"/>
        <w:tab w:val="right" w:leader="dot" w:pos="10206"/>
      </w:tabs>
      <w:spacing w:before="0" w:line="276" w:lineRule="auto"/>
      <w:ind w:right="567" w:firstLine="567"/>
      <w:contextualSpacing w:val="0"/>
      <w:jc w:val="left"/>
    </w:pPr>
    <w:rPr>
      <w:rFonts w:eastAsia="Times New Roman" w:cs="Times New Roman"/>
      <w:noProof/>
      <w:szCs w:val="24"/>
    </w:rPr>
  </w:style>
  <w:style w:type="paragraph" w:styleId="31">
    <w:name w:val="toc 3"/>
    <w:aliases w:val="vguC_Contents3"/>
    <w:basedOn w:val="a1"/>
    <w:next w:val="a1"/>
    <w:autoRedefine/>
    <w:uiPriority w:val="39"/>
    <w:rsid w:val="00C96227"/>
    <w:pPr>
      <w:tabs>
        <w:tab w:val="left" w:pos="1843"/>
        <w:tab w:val="right" w:leader="dot" w:pos="10206"/>
      </w:tabs>
      <w:spacing w:before="0" w:line="276" w:lineRule="auto"/>
      <w:ind w:right="567" w:firstLine="1134"/>
      <w:contextualSpacing w:val="0"/>
      <w:jc w:val="left"/>
    </w:pPr>
    <w:rPr>
      <w:rFonts w:eastAsia="Times New Roman" w:cs="Times New Roman"/>
      <w:noProof/>
      <w:szCs w:val="24"/>
    </w:rPr>
  </w:style>
  <w:style w:type="paragraph" w:styleId="41">
    <w:name w:val="toc 4"/>
    <w:aliases w:val="vguC_Contents1Add"/>
    <w:basedOn w:val="a1"/>
    <w:next w:val="a1"/>
    <w:autoRedefine/>
    <w:uiPriority w:val="39"/>
    <w:unhideWhenUsed/>
    <w:rsid w:val="00224E38"/>
    <w:pPr>
      <w:tabs>
        <w:tab w:val="left" w:pos="-4678"/>
        <w:tab w:val="left" w:pos="1985"/>
        <w:tab w:val="right" w:leader="dot" w:pos="10206"/>
      </w:tabs>
      <w:suppressAutoHyphens/>
      <w:spacing w:before="0" w:line="276" w:lineRule="auto"/>
      <w:ind w:left="1985" w:right="566" w:hanging="1985"/>
      <w:jc w:val="left"/>
    </w:pPr>
    <w:rPr>
      <w:noProof/>
    </w:rPr>
  </w:style>
  <w:style w:type="paragraph" w:customStyle="1" w:styleId="vgutTableName">
    <w:name w:val="vgut_TableName"/>
    <w:basedOn w:val="a1"/>
    <w:link w:val="vgutTableName0"/>
    <w:qFormat/>
    <w:rsid w:val="00F84AC0"/>
    <w:pPr>
      <w:spacing w:before="60" w:after="60" w:line="276" w:lineRule="auto"/>
      <w:ind w:firstLine="0"/>
      <w:contextualSpacing w:val="0"/>
      <w:jc w:val="left"/>
    </w:pPr>
  </w:style>
  <w:style w:type="character" w:customStyle="1" w:styleId="vgutTableName0">
    <w:name w:val="vgut_TableName Знак"/>
    <w:basedOn w:val="aa"/>
    <w:link w:val="vgutTableName"/>
    <w:rsid w:val="00F84AC0"/>
    <w:rPr>
      <w:rFonts w:ascii="Times New Roman" w:hAnsi="Times New Roman"/>
      <w:bCs w:val="0"/>
      <w:sz w:val="24"/>
      <w:szCs w:val="18"/>
    </w:rPr>
  </w:style>
  <w:style w:type="paragraph" w:styleId="ad">
    <w:name w:val="header"/>
    <w:aliases w:val="vgux_TitleHeader"/>
    <w:basedOn w:val="a1"/>
    <w:link w:val="ae"/>
    <w:uiPriority w:val="99"/>
    <w:unhideWhenUsed/>
    <w:rsid w:val="00C17A21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e">
    <w:name w:val="Верхний колонтитул Знак"/>
    <w:aliases w:val="vgux_TitleHeader Знак"/>
    <w:basedOn w:val="a2"/>
    <w:link w:val="ad"/>
    <w:uiPriority w:val="99"/>
    <w:rsid w:val="00C17A21"/>
    <w:rPr>
      <w:rFonts w:ascii="Times New Roman" w:hAnsi="Times New Roman"/>
      <w:sz w:val="28"/>
    </w:rPr>
  </w:style>
  <w:style w:type="paragraph" w:styleId="af">
    <w:name w:val="footer"/>
    <w:aliases w:val="vgux_TitleFooter"/>
    <w:basedOn w:val="a1"/>
    <w:link w:val="af0"/>
    <w:uiPriority w:val="98"/>
    <w:unhideWhenUsed/>
    <w:rsid w:val="003D56FE"/>
    <w:pPr>
      <w:tabs>
        <w:tab w:val="center" w:pos="4677"/>
        <w:tab w:val="right" w:pos="9355"/>
      </w:tabs>
      <w:spacing w:before="0" w:line="240" w:lineRule="auto"/>
      <w:ind w:firstLine="0"/>
      <w:jc w:val="center"/>
    </w:pPr>
    <w:rPr>
      <w:b/>
      <w:sz w:val="32"/>
    </w:rPr>
  </w:style>
  <w:style w:type="character" w:customStyle="1" w:styleId="af0">
    <w:name w:val="Нижний колонтитул Знак"/>
    <w:aliases w:val="vgux_TitleFooter Знак"/>
    <w:basedOn w:val="a2"/>
    <w:link w:val="af"/>
    <w:uiPriority w:val="98"/>
    <w:rsid w:val="00627B79"/>
    <w:rPr>
      <w:rFonts w:ascii="Times New Roman" w:hAnsi="Times New Roman"/>
      <w:b/>
      <w:sz w:val="32"/>
    </w:rPr>
  </w:style>
  <w:style w:type="character" w:styleId="af1">
    <w:name w:val="page number"/>
    <w:aliases w:val="vgux_PageNumber"/>
    <w:basedOn w:val="a2"/>
    <w:rsid w:val="00C17A21"/>
    <w:rPr>
      <w:szCs w:val="24"/>
    </w:rPr>
  </w:style>
  <w:style w:type="paragraph" w:customStyle="1" w:styleId="vguxTitleDocName">
    <w:name w:val="vgux_TitleDocName"/>
    <w:basedOn w:val="a1"/>
    <w:qFormat/>
    <w:rsid w:val="00FF06B0"/>
    <w:pPr>
      <w:spacing w:before="480" w:after="120"/>
      <w:ind w:firstLine="0"/>
      <w:contextualSpacing w:val="0"/>
      <w:jc w:val="center"/>
    </w:pPr>
    <w:rPr>
      <w:b/>
      <w:caps/>
      <w:sz w:val="32"/>
      <w:lang w:val="en-US"/>
    </w:rPr>
  </w:style>
  <w:style w:type="paragraph" w:customStyle="1" w:styleId="vguxTitleDocType">
    <w:name w:val="vgux_TitleDocType"/>
    <w:basedOn w:val="a1"/>
    <w:qFormat/>
    <w:rsid w:val="00FF06B0"/>
    <w:pPr>
      <w:spacing w:before="0" w:after="360"/>
      <w:ind w:firstLine="0"/>
      <w:jc w:val="center"/>
    </w:pPr>
    <w:rPr>
      <w:b/>
      <w:smallCaps/>
    </w:rPr>
  </w:style>
  <w:style w:type="paragraph" w:customStyle="1" w:styleId="vguxTitleText">
    <w:name w:val="vgux_TitleText"/>
    <w:basedOn w:val="a1"/>
    <w:qFormat/>
    <w:rsid w:val="00FF06B0"/>
    <w:pPr>
      <w:ind w:firstLine="0"/>
      <w:jc w:val="center"/>
    </w:pPr>
  </w:style>
  <w:style w:type="paragraph" w:customStyle="1" w:styleId="vguxTitleDocTheme">
    <w:name w:val="vgux_TitleDocTheme"/>
    <w:basedOn w:val="a1"/>
    <w:qFormat/>
    <w:rsid w:val="00FF06B0"/>
    <w:pPr>
      <w:spacing w:before="0" w:after="960"/>
      <w:ind w:firstLine="0"/>
      <w:jc w:val="center"/>
    </w:pPr>
    <w:rPr>
      <w:b/>
      <w:caps/>
      <w:sz w:val="32"/>
      <w:lang w:val="en-US"/>
    </w:rPr>
  </w:style>
  <w:style w:type="character" w:styleId="af2">
    <w:name w:val="annotation reference"/>
    <w:basedOn w:val="a2"/>
    <w:uiPriority w:val="99"/>
    <w:semiHidden/>
    <w:unhideWhenUsed/>
    <w:rsid w:val="006505F8"/>
    <w:rPr>
      <w:sz w:val="16"/>
      <w:szCs w:val="16"/>
    </w:rPr>
  </w:style>
  <w:style w:type="paragraph" w:styleId="af3">
    <w:name w:val="annotation text"/>
    <w:basedOn w:val="a1"/>
    <w:link w:val="af4"/>
    <w:uiPriority w:val="99"/>
    <w:semiHidden/>
    <w:unhideWhenUsed/>
    <w:rsid w:val="006505F8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2"/>
    <w:link w:val="af3"/>
    <w:uiPriority w:val="99"/>
    <w:semiHidden/>
    <w:rsid w:val="006505F8"/>
    <w:rPr>
      <w:rFonts w:ascii="Times New Roman" w:hAnsi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6505F8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6505F8"/>
    <w:rPr>
      <w:rFonts w:ascii="Times New Roman" w:hAnsi="Times New Roman"/>
      <w:b/>
      <w:bCs/>
      <w:sz w:val="20"/>
      <w:szCs w:val="20"/>
    </w:rPr>
  </w:style>
  <w:style w:type="paragraph" w:styleId="af7">
    <w:name w:val="footnote text"/>
    <w:basedOn w:val="a1"/>
    <w:link w:val="af8"/>
    <w:uiPriority w:val="99"/>
    <w:unhideWhenUsed/>
    <w:rsid w:val="008374E1"/>
    <w:pPr>
      <w:spacing w:before="0"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2"/>
    <w:link w:val="af7"/>
    <w:uiPriority w:val="99"/>
    <w:rsid w:val="008374E1"/>
    <w:rPr>
      <w:rFonts w:ascii="Times New Roman" w:hAnsi="Times New Roman"/>
      <w:sz w:val="20"/>
      <w:szCs w:val="20"/>
    </w:rPr>
  </w:style>
  <w:style w:type="character" w:styleId="af9">
    <w:name w:val="footnote reference"/>
    <w:basedOn w:val="a2"/>
    <w:uiPriority w:val="99"/>
    <w:semiHidden/>
    <w:unhideWhenUsed/>
    <w:rsid w:val="008374E1"/>
    <w:rPr>
      <w:vertAlign w:val="superscript"/>
    </w:rPr>
  </w:style>
  <w:style w:type="paragraph" w:styleId="afa">
    <w:name w:val="Revision"/>
    <w:hidden/>
    <w:uiPriority w:val="99"/>
    <w:semiHidden/>
    <w:rsid w:val="009C0B09"/>
    <w:pPr>
      <w:spacing w:after="0" w:line="240" w:lineRule="auto"/>
    </w:pPr>
    <w:rPr>
      <w:rFonts w:ascii="Times New Roman" w:hAnsi="Times New Roman"/>
      <w:sz w:val="28"/>
    </w:rPr>
  </w:style>
  <w:style w:type="paragraph" w:styleId="afb">
    <w:name w:val="TOC Heading"/>
    <w:basedOn w:val="1"/>
    <w:next w:val="a1"/>
    <w:uiPriority w:val="39"/>
    <w:unhideWhenUsed/>
    <w:qFormat/>
    <w:rsid w:val="00442256"/>
    <w:pPr>
      <w:pageBreakBefore w:val="0"/>
      <w:numPr>
        <w:numId w:val="0"/>
      </w:numPr>
      <w:tabs>
        <w:tab w:val="clear" w:pos="1418"/>
      </w:tabs>
      <w:spacing w:before="240" w:line="259" w:lineRule="auto"/>
      <w:contextualSpacing w:val="0"/>
      <w:outlineLvl w:val="9"/>
    </w:pPr>
    <w:rPr>
      <w:rFonts w:asciiTheme="majorHAnsi" w:hAnsiTheme="majorHAnsi" w:cstheme="majorBidi"/>
      <w:b w:val="0"/>
      <w:bCs w:val="0"/>
      <w:noProof w:val="0"/>
      <w:color w:val="365F91" w:themeColor="accent1" w:themeShade="BF"/>
      <w:sz w:val="32"/>
      <w:szCs w:val="32"/>
    </w:rPr>
  </w:style>
  <w:style w:type="character" w:customStyle="1" w:styleId="13">
    <w:name w:val="Неразрешенное упоминание1"/>
    <w:basedOn w:val="a2"/>
    <w:uiPriority w:val="99"/>
    <w:semiHidden/>
    <w:unhideWhenUsed/>
    <w:rsid w:val="0041094C"/>
    <w:rPr>
      <w:color w:val="605E5C"/>
      <w:shd w:val="clear" w:color="auto" w:fill="E1DFDD"/>
    </w:rPr>
  </w:style>
  <w:style w:type="character" w:styleId="afc">
    <w:name w:val="Placeholder Text"/>
    <w:basedOn w:val="a2"/>
    <w:uiPriority w:val="99"/>
    <w:semiHidden/>
    <w:rsid w:val="00D26D9F"/>
    <w:rPr>
      <w:color w:val="666666"/>
    </w:rPr>
  </w:style>
  <w:style w:type="character" w:styleId="afd">
    <w:name w:val="FollowedHyperlink"/>
    <w:basedOn w:val="a2"/>
    <w:uiPriority w:val="99"/>
    <w:semiHidden/>
    <w:unhideWhenUsed/>
    <w:rsid w:val="00E108D9"/>
    <w:rPr>
      <w:color w:val="800080" w:themeColor="followedHyperlink"/>
      <w:u w:val="single"/>
    </w:rPr>
  </w:style>
  <w:style w:type="paragraph" w:customStyle="1" w:styleId="whitespace-pre-wrap">
    <w:name w:val="whitespace-pre-wrap"/>
    <w:basedOn w:val="a1"/>
    <w:rsid w:val="00583827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paragraph" w:customStyle="1" w:styleId="whitespace-normal">
    <w:name w:val="whitespace-normal"/>
    <w:basedOn w:val="a1"/>
    <w:rsid w:val="00583827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paragraph" w:customStyle="1" w:styleId="paragraph">
    <w:name w:val="paragraph"/>
    <w:basedOn w:val="a1"/>
    <w:rsid w:val="00AC4E4C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character" w:customStyle="1" w:styleId="normaltextrun">
    <w:name w:val="normaltextrun"/>
    <w:basedOn w:val="a2"/>
    <w:rsid w:val="00AC4E4C"/>
  </w:style>
  <w:style w:type="character" w:customStyle="1" w:styleId="eop">
    <w:name w:val="eop"/>
    <w:basedOn w:val="a2"/>
    <w:rsid w:val="00AC4E4C"/>
  </w:style>
  <w:style w:type="paragraph" w:styleId="afe">
    <w:name w:val="Normal (Web)"/>
    <w:basedOn w:val="a1"/>
    <w:uiPriority w:val="99"/>
    <w:semiHidden/>
    <w:unhideWhenUsed/>
    <w:rsid w:val="00CA3112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character" w:styleId="aff">
    <w:name w:val="Strong"/>
    <w:basedOn w:val="a2"/>
    <w:uiPriority w:val="22"/>
    <w:qFormat/>
    <w:rsid w:val="006729D0"/>
    <w:rPr>
      <w:b/>
      <w:bCs/>
    </w:rPr>
  </w:style>
  <w:style w:type="character" w:customStyle="1" w:styleId="ms-1">
    <w:name w:val="ms-1"/>
    <w:basedOn w:val="a2"/>
    <w:rsid w:val="006729D0"/>
  </w:style>
  <w:style w:type="character" w:customStyle="1" w:styleId="max-w-15ch">
    <w:name w:val="max-w-[15ch]"/>
    <w:basedOn w:val="a2"/>
    <w:rsid w:val="006729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8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96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66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0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4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13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6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3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0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6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5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1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4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4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0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8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3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8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9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5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9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2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2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2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8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9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1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3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66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4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2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microsoft.com/office/2007/relationships/stylesWithEffects" Target="stylesWithEffects.xml"/><Relationship Id="rId12" Type="http://schemas.openxmlformats.org/officeDocument/2006/relationships/image" Target="media/image1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10" Type="http://schemas.openxmlformats.org/officeDocument/2006/relationships/footnotes" Target="foot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.burakov\Documents\&#1051;&#1080;&#1095;&#1085;&#1086;&#1077;\&#1050;&#1086;&#1096;&#1082;&#1080;&#1085;\&#1058;&#1088;&#1072;&#1085;&#1089;&#1085;&#1077;&#1092;&#1090;&#1100;\&#1042;&#1103;&#1090;&#1043;&#1059;%2003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895006E4339BF24CAA0F5B167E451061" ma:contentTypeVersion="11" ma:contentTypeDescription="Создание документа." ma:contentTypeScope="" ma:versionID="ee66b34cdb7d5be00a86ac9db559fc97">
  <xsd:schema xmlns:xsd="http://www.w3.org/2001/XMLSchema" xmlns:xs="http://www.w3.org/2001/XMLSchema" xmlns:p="http://schemas.microsoft.com/office/2006/metadata/properties" xmlns:ns3="a1eb269e-cbf3-465a-8e4a-8d42bc45f09f" xmlns:ns4="a042d032-8e16-4c5e-a37e-70d449039bd2" targetNamespace="http://schemas.microsoft.com/office/2006/metadata/properties" ma:root="true" ma:fieldsID="9831aabdbf23b96857ccdb3f4e1a7ec2" ns3:_="" ns4:_="">
    <xsd:import namespace="a1eb269e-cbf3-465a-8e4a-8d42bc45f09f"/>
    <xsd:import namespace="a042d032-8e16-4c5e-a37e-70d449039bd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eb269e-cbf3-465a-8e4a-8d42bc45f09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Общий доступ с использованием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Совместно с подробностями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Хэш подсказки о совместном доступе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42d032-8e16-4c5e-a37e-70d449039b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D02F96-5624-48FE-AB5F-467181C3ED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E06CD11-97E7-4DA4-A1E7-C20845DD652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1eb269e-cbf3-465a-8e4a-8d42bc45f09f"/>
    <ds:schemaRef ds:uri="a042d032-8e16-4c5e-a37e-70d449039b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545EDB0-6DA9-4573-8FDA-4B7CDBF5EFD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B15AC53-F9EA-4C85-ADE3-F98F32BB4F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ВятГУ 03.dotx</Template>
  <TotalTime>1227</TotalTime>
  <Pages>21</Pages>
  <Words>3153</Words>
  <Characters>17977</Characters>
  <Application>Microsoft Office Word</Application>
  <DocSecurity>0</DocSecurity>
  <Lines>149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отчетных документов</vt:lpstr>
    </vt:vector>
  </TitlesOfParts>
  <Manager>Земцов А.</Manager>
  <Company>Вятский Государственный Университет</Company>
  <LinksUpToDate>false</LinksUpToDate>
  <CharactersWithSpaces>21088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отчетных документов</dc:title>
  <dc:subject>Транснефть</dc:subject>
  <dc:creator>Microsoft</dc:creator>
  <cp:lastModifiedBy>1</cp:lastModifiedBy>
  <cp:revision>155</cp:revision>
  <cp:lastPrinted>2025-10-01T20:36:00Z</cp:lastPrinted>
  <dcterms:created xsi:type="dcterms:W3CDTF">2025-09-30T13:01:00Z</dcterms:created>
  <dcterms:modified xsi:type="dcterms:W3CDTF">2025-11-10T19:51:00Z</dcterms:modified>
  <cp:category>Шаблоны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Ids_UIVersion_88576">
    <vt:lpwstr>40</vt:lpwstr>
  </property>
  <property fmtid="{D5CDD505-2E9C-101B-9397-08002B2CF9AE}" pid="3" name="ContentTypeId">
    <vt:lpwstr>0x010100895006E4339BF24CAA0F5B167E451061</vt:lpwstr>
  </property>
  <property fmtid="{D5CDD505-2E9C-101B-9397-08002B2CF9AE}" pid="4" name="its_City">
    <vt:lpwstr>Киров</vt:lpwstr>
  </property>
  <property fmtid="{D5CDD505-2E9C-101B-9397-08002B2CF9AE}" pid="5" name="its_Contractor1">
    <vt:lpwstr>Федеральное государственное бюджетное образовательное учреждение высшего образования</vt:lpwstr>
  </property>
  <property fmtid="{D5CDD505-2E9C-101B-9397-08002B2CF9AE}" pid="6" name="its_Contractor2">
    <vt:lpwstr>"Вятский государственный университет"</vt:lpwstr>
  </property>
  <property fmtid="{D5CDD505-2E9C-101B-9397-08002B2CF9AE}" pid="7" name="its_DocName">
    <vt:lpwstr>Техническое задание</vt:lpwstr>
  </property>
  <property fmtid="{D5CDD505-2E9C-101B-9397-08002B2CF9AE}" pid="8" name="its_DocType">
    <vt:lpwstr>на разработку системы ??????</vt:lpwstr>
  </property>
  <property fmtid="{D5CDD505-2E9C-101B-9397-08002B2CF9AE}" pid="9" name="its_Pressmark">
    <vt:lpwstr>[ШИФР_ДОКУМЕНТА]</vt:lpwstr>
  </property>
  <property fmtid="{D5CDD505-2E9C-101B-9397-08002B2CF9AE}" pid="10" name="its_Theme">
    <vt:lpwstr>Разработка системы автоматизированного контроля сварочных процессов с выводом информации на ПК</vt:lpwstr>
  </property>
  <property fmtid="{D5CDD505-2E9C-101B-9397-08002B2CF9AE}" pid="11" name="its_Year">
    <vt:i4>2019</vt:i4>
  </property>
  <property fmtid="{D5CDD505-2E9C-101B-9397-08002B2CF9AE}" pid="12" name="Дата заполнения">
    <vt:lpwstr>07.02.2019</vt:lpwstr>
  </property>
  <property fmtid="{D5CDD505-2E9C-101B-9397-08002B2CF9AE}" pid="13" name="Клиент">
    <vt:lpwstr>Транснефть</vt:lpwstr>
  </property>
  <property fmtid="{D5CDD505-2E9C-101B-9397-08002B2CF9AE}" pid="14" name="Назначение">
    <vt:lpwstr>Исходный шаблон для создания отчетных документов ГАС "Правосудие"</vt:lpwstr>
  </property>
  <property fmtid="{D5CDD505-2E9C-101B-9397-08002B2CF9AE}" pid="15" name="Номер документа">
    <vt:lpwstr>Ш01</vt:lpwstr>
  </property>
  <property fmtid="{D5CDD505-2E9C-101B-9397-08002B2CF9AE}" pid="16" name="Редактор">
    <vt:lpwstr>Бураков С.А.</vt:lpwstr>
  </property>
  <property fmtid="{D5CDD505-2E9C-101B-9397-08002B2CF9AE}" pid="17" name="Состояние">
    <vt:lpwstr>Версия 2.0</vt:lpwstr>
  </property>
  <property fmtid="{D5CDD505-2E9C-101B-9397-08002B2CF9AE}" pid="18" name="Телефон">
    <vt:lpwstr>+7-916-687-49-39</vt:lpwstr>
  </property>
  <property fmtid="{D5CDD505-2E9C-101B-9397-08002B2CF9AE}" pid="19" name="Цель">
    <vt:lpwstr>Унификация внешнего вида отчетных документов по проекту</vt:lpwstr>
  </property>
  <property fmtid="{D5CDD505-2E9C-101B-9397-08002B2CF9AE}" pid="20" name="Язык">
    <vt:lpwstr>Русский</vt:lpwstr>
  </property>
</Properties>
</file>